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3D231" w14:textId="1A55BD1F" w:rsidR="001B2B9D" w:rsidRPr="00272668" w:rsidRDefault="005F40B5" w:rsidP="009665EB">
      <w:pPr>
        <w:spacing w:after="0" w:line="240" w:lineRule="auto"/>
        <w:jc w:val="center"/>
        <w:rPr>
          <w:rFonts w:ascii="Times New Roman" w:hAnsi="Times New Roman" w:cs="Times New Roman"/>
          <w:b/>
          <w:bCs/>
          <w:sz w:val="28"/>
          <w:szCs w:val="28"/>
        </w:rPr>
      </w:pPr>
      <w:r w:rsidRPr="00272668">
        <w:rPr>
          <w:rFonts w:ascii="Times New Roman" w:hAnsi="Times New Roman" w:cs="Times New Roman"/>
          <w:b/>
          <w:bCs/>
          <w:sz w:val="28"/>
          <w:szCs w:val="28"/>
        </w:rPr>
        <w:t>OFFICER SUPPORT FORM:</w:t>
      </w:r>
      <w:r w:rsidR="00EF686D">
        <w:rPr>
          <w:rFonts w:ascii="Times New Roman" w:hAnsi="Times New Roman" w:cs="Times New Roman"/>
          <w:b/>
          <w:bCs/>
          <w:sz w:val="28"/>
          <w:szCs w:val="28"/>
        </w:rPr>
        <w:t xml:space="preserve"> </w:t>
      </w:r>
      <w:r w:rsidR="00EF686D">
        <w:rPr>
          <w:rFonts w:ascii="Times New Roman" w:hAnsi="Times New Roman" w:cs="Times New Roman"/>
          <w:b/>
          <w:bCs/>
          <w:sz w:val="28"/>
          <w:szCs w:val="28"/>
        </w:rPr>
        <w:fldChar w:fldCharType="begin"/>
      </w:r>
      <w:r w:rsidR="00EF686D">
        <w:rPr>
          <w:rFonts w:ascii="Times New Roman" w:hAnsi="Times New Roman" w:cs="Times New Roman"/>
          <w:b/>
          <w:bCs/>
          <w:sz w:val="28"/>
          <w:szCs w:val="28"/>
        </w:rPr>
        <w:instrText xml:space="preserve"> USERNAME  \* MERGEFORMAT </w:instrText>
      </w:r>
      <w:r w:rsidR="00EF686D">
        <w:rPr>
          <w:rFonts w:ascii="Times New Roman" w:hAnsi="Times New Roman" w:cs="Times New Roman"/>
          <w:b/>
          <w:bCs/>
          <w:sz w:val="28"/>
          <w:szCs w:val="28"/>
        </w:rPr>
        <w:fldChar w:fldCharType="separate"/>
      </w:r>
      <w:r w:rsidR="00EF686D">
        <w:rPr>
          <w:rFonts w:ascii="Times New Roman" w:hAnsi="Times New Roman" w:cs="Times New Roman"/>
          <w:b/>
          <w:bCs/>
          <w:noProof/>
          <w:sz w:val="28"/>
          <w:szCs w:val="28"/>
        </w:rPr>
        <w:t>Devin Greenwell</w:t>
      </w:r>
      <w:r w:rsidR="00EF686D">
        <w:rPr>
          <w:rFonts w:ascii="Times New Roman" w:hAnsi="Times New Roman" w:cs="Times New Roman"/>
          <w:b/>
          <w:bCs/>
          <w:sz w:val="28"/>
          <w:szCs w:val="28"/>
        </w:rPr>
        <w:fldChar w:fldCharType="end"/>
      </w:r>
    </w:p>
    <w:p w14:paraId="2EF38BFA" w14:textId="30785515" w:rsidR="001B2B9D" w:rsidRPr="00272668" w:rsidRDefault="001B2B9D" w:rsidP="009665EB">
      <w:pPr>
        <w:spacing w:after="0" w:line="240" w:lineRule="auto"/>
        <w:jc w:val="center"/>
        <w:rPr>
          <w:rFonts w:ascii="Times New Roman" w:hAnsi="Times New Roman" w:cs="Times New Roman"/>
          <w:b/>
          <w:bCs/>
          <w:sz w:val="28"/>
          <w:szCs w:val="28"/>
        </w:rPr>
      </w:pPr>
      <w:r w:rsidRPr="00272668">
        <w:rPr>
          <w:rFonts w:ascii="Times New Roman" w:hAnsi="Times New Roman" w:cs="Times New Roman"/>
          <w:b/>
          <w:bCs/>
          <w:sz w:val="28"/>
          <w:szCs w:val="28"/>
        </w:rPr>
        <w:t xml:space="preserve">MARKING PERIOD: 01 </w:t>
      </w:r>
      <w:r w:rsidR="00B47C6C">
        <w:rPr>
          <w:rFonts w:ascii="Times New Roman" w:hAnsi="Times New Roman" w:cs="Times New Roman"/>
          <w:b/>
          <w:bCs/>
          <w:sz w:val="28"/>
          <w:szCs w:val="28"/>
        </w:rPr>
        <w:fldChar w:fldCharType="begin">
          <w:ffData>
            <w:name w:val="Months"/>
            <w:enabled/>
            <w:calcOnExit w:val="0"/>
            <w:ddList>
              <w:result w:val="5"/>
              <w:listEntry w:val="JAN"/>
              <w:listEntry w:val="FEB"/>
              <w:listEntry w:val="MAR"/>
              <w:listEntry w:val="APR"/>
              <w:listEntry w:val="MAY"/>
              <w:listEntry w:val="JUN"/>
              <w:listEntry w:val="JUL"/>
              <w:listEntry w:val="AUG"/>
              <w:listEntry w:val="SEP"/>
              <w:listEntry w:val="OCT"/>
              <w:listEntry w:val="NOV"/>
              <w:listEntry w:val="DEC"/>
            </w:ddList>
          </w:ffData>
        </w:fldChar>
      </w:r>
      <w:r w:rsidR="00B47C6C">
        <w:rPr>
          <w:rFonts w:ascii="Times New Roman" w:hAnsi="Times New Roman" w:cs="Times New Roman"/>
          <w:b/>
          <w:bCs/>
          <w:sz w:val="28"/>
          <w:szCs w:val="28"/>
        </w:rPr>
        <w:instrText xml:space="preserve"> FORMDROPDOWN </w:instrText>
      </w:r>
      <w:r w:rsidR="00B47C6C">
        <w:rPr>
          <w:rFonts w:ascii="Times New Roman" w:hAnsi="Times New Roman" w:cs="Times New Roman"/>
          <w:b/>
          <w:bCs/>
          <w:sz w:val="28"/>
          <w:szCs w:val="28"/>
        </w:rPr>
      </w:r>
      <w:r w:rsidR="00B47C6C">
        <w:rPr>
          <w:rFonts w:ascii="Times New Roman" w:hAnsi="Times New Roman" w:cs="Times New Roman"/>
          <w:b/>
          <w:bCs/>
          <w:sz w:val="28"/>
          <w:szCs w:val="28"/>
        </w:rPr>
        <w:fldChar w:fldCharType="end"/>
      </w:r>
      <w:r w:rsidR="0076186A">
        <w:rPr>
          <w:rFonts w:ascii="Times New Roman" w:hAnsi="Times New Roman" w:cs="Times New Roman"/>
          <w:b/>
          <w:bCs/>
          <w:sz w:val="28"/>
          <w:szCs w:val="28"/>
        </w:rPr>
        <w:t xml:space="preserve"> </w:t>
      </w:r>
      <w:r w:rsidR="00B47C6C">
        <w:rPr>
          <w:rFonts w:ascii="Times New Roman" w:hAnsi="Times New Roman" w:cs="Times New Roman"/>
          <w:b/>
          <w:bCs/>
          <w:sz w:val="28"/>
          <w:szCs w:val="28"/>
        </w:rPr>
        <w:fldChar w:fldCharType="begin">
          <w:ffData>
            <w:name w:val="Dropdown1"/>
            <w:enabled/>
            <w:calcOnExit w:val="0"/>
            <w:ddList>
              <w:listEntry w:val="2024"/>
              <w:listEntry w:val="2025"/>
              <w:listEntry w:val="2026"/>
              <w:listEntry w:val="2027"/>
              <w:listEntry w:val="2028"/>
              <w:listEntry w:val="2029"/>
              <w:listEntry w:val="2030"/>
            </w:ddList>
          </w:ffData>
        </w:fldChar>
      </w:r>
      <w:bookmarkStart w:id="0" w:name="Dropdown1"/>
      <w:r w:rsidR="00B47C6C">
        <w:rPr>
          <w:rFonts w:ascii="Times New Roman" w:hAnsi="Times New Roman" w:cs="Times New Roman"/>
          <w:b/>
          <w:bCs/>
          <w:sz w:val="28"/>
          <w:szCs w:val="28"/>
        </w:rPr>
        <w:instrText xml:space="preserve"> FORMDROPDOWN </w:instrText>
      </w:r>
      <w:r w:rsidR="00B47C6C">
        <w:rPr>
          <w:rFonts w:ascii="Times New Roman" w:hAnsi="Times New Roman" w:cs="Times New Roman"/>
          <w:b/>
          <w:bCs/>
          <w:sz w:val="28"/>
          <w:szCs w:val="28"/>
        </w:rPr>
      </w:r>
      <w:r w:rsidR="00B47C6C">
        <w:rPr>
          <w:rFonts w:ascii="Times New Roman" w:hAnsi="Times New Roman" w:cs="Times New Roman"/>
          <w:b/>
          <w:bCs/>
          <w:sz w:val="28"/>
          <w:szCs w:val="28"/>
        </w:rPr>
        <w:fldChar w:fldCharType="end"/>
      </w:r>
      <w:bookmarkEnd w:id="0"/>
      <w:r w:rsidR="00B47C6C">
        <w:rPr>
          <w:rFonts w:ascii="Times New Roman" w:hAnsi="Times New Roman" w:cs="Times New Roman"/>
          <w:b/>
          <w:bCs/>
          <w:sz w:val="28"/>
          <w:szCs w:val="28"/>
        </w:rPr>
        <w:t xml:space="preserve"> </w:t>
      </w:r>
      <w:r w:rsidRPr="00272668">
        <w:rPr>
          <w:rFonts w:ascii="Times New Roman" w:hAnsi="Times New Roman" w:cs="Times New Roman"/>
          <w:b/>
          <w:bCs/>
          <w:sz w:val="28"/>
          <w:szCs w:val="28"/>
        </w:rPr>
        <w:t>to 3</w:t>
      </w:r>
      <w:r w:rsidR="00E62353" w:rsidRPr="00272668">
        <w:rPr>
          <w:rFonts w:ascii="Times New Roman" w:hAnsi="Times New Roman" w:cs="Times New Roman"/>
          <w:b/>
          <w:bCs/>
          <w:sz w:val="28"/>
          <w:szCs w:val="28"/>
        </w:rPr>
        <w:t xml:space="preserve">1 </w:t>
      </w:r>
      <w:r w:rsidR="00B47C6C">
        <w:rPr>
          <w:rFonts w:ascii="Times New Roman" w:hAnsi="Times New Roman" w:cs="Times New Roman"/>
          <w:b/>
          <w:bCs/>
          <w:sz w:val="28"/>
          <w:szCs w:val="28"/>
        </w:rPr>
        <w:fldChar w:fldCharType="begin">
          <w:ffData>
            <w:name w:val="Months"/>
            <w:enabled/>
            <w:calcOnExit w:val="0"/>
            <w:ddList>
              <w:result w:val="4"/>
              <w:listEntry w:val="JAN"/>
              <w:listEntry w:val="FEB"/>
              <w:listEntry w:val="MAR"/>
              <w:listEntry w:val="APR"/>
              <w:listEntry w:val="MAY"/>
              <w:listEntry w:val="JUN"/>
              <w:listEntry w:val="JUL"/>
              <w:listEntry w:val="AUG"/>
              <w:listEntry w:val="SEP"/>
              <w:listEntry w:val="OCT"/>
              <w:listEntry w:val="NOV"/>
              <w:listEntry w:val="DEC"/>
            </w:ddList>
          </w:ffData>
        </w:fldChar>
      </w:r>
      <w:bookmarkStart w:id="1" w:name="Months"/>
      <w:r w:rsidR="00B47C6C">
        <w:rPr>
          <w:rFonts w:ascii="Times New Roman" w:hAnsi="Times New Roman" w:cs="Times New Roman"/>
          <w:b/>
          <w:bCs/>
          <w:sz w:val="28"/>
          <w:szCs w:val="28"/>
        </w:rPr>
        <w:instrText xml:space="preserve"> FORMDROPDOWN </w:instrText>
      </w:r>
      <w:r w:rsidR="00B47C6C">
        <w:rPr>
          <w:rFonts w:ascii="Times New Roman" w:hAnsi="Times New Roman" w:cs="Times New Roman"/>
          <w:b/>
          <w:bCs/>
          <w:sz w:val="28"/>
          <w:szCs w:val="28"/>
        </w:rPr>
      </w:r>
      <w:r w:rsidR="00B47C6C">
        <w:rPr>
          <w:rFonts w:ascii="Times New Roman" w:hAnsi="Times New Roman" w:cs="Times New Roman"/>
          <w:b/>
          <w:bCs/>
          <w:sz w:val="28"/>
          <w:szCs w:val="28"/>
        </w:rPr>
        <w:fldChar w:fldCharType="end"/>
      </w:r>
      <w:bookmarkEnd w:id="1"/>
      <w:r w:rsidR="0076186A">
        <w:rPr>
          <w:rFonts w:ascii="Times New Roman" w:hAnsi="Times New Roman" w:cs="Times New Roman"/>
          <w:b/>
          <w:bCs/>
          <w:sz w:val="28"/>
          <w:szCs w:val="28"/>
        </w:rPr>
        <w:t xml:space="preserve"> </w:t>
      </w:r>
      <w:r w:rsidR="00B47C6C">
        <w:rPr>
          <w:rFonts w:ascii="Times New Roman" w:hAnsi="Times New Roman" w:cs="Times New Roman"/>
          <w:b/>
          <w:bCs/>
          <w:sz w:val="28"/>
          <w:szCs w:val="28"/>
        </w:rPr>
        <w:fldChar w:fldCharType="begin">
          <w:ffData>
            <w:name w:val="Dropdown2"/>
            <w:enabled/>
            <w:calcOnExit w:val="0"/>
            <w:ddList>
              <w:listEntry w:val="2025"/>
              <w:listEntry w:val="2026"/>
              <w:listEntry w:val="2027"/>
              <w:listEntry w:val="2028"/>
              <w:listEntry w:val="2029"/>
              <w:listEntry w:val="2030"/>
            </w:ddList>
          </w:ffData>
        </w:fldChar>
      </w:r>
      <w:bookmarkStart w:id="2" w:name="Dropdown2"/>
      <w:r w:rsidR="00B47C6C">
        <w:rPr>
          <w:rFonts w:ascii="Times New Roman" w:hAnsi="Times New Roman" w:cs="Times New Roman"/>
          <w:b/>
          <w:bCs/>
          <w:sz w:val="28"/>
          <w:szCs w:val="28"/>
        </w:rPr>
        <w:instrText xml:space="preserve"> FORMDROPDOWN </w:instrText>
      </w:r>
      <w:r w:rsidR="00B47C6C">
        <w:rPr>
          <w:rFonts w:ascii="Times New Roman" w:hAnsi="Times New Roman" w:cs="Times New Roman"/>
          <w:b/>
          <w:bCs/>
          <w:sz w:val="28"/>
          <w:szCs w:val="28"/>
        </w:rPr>
      </w:r>
      <w:r w:rsidR="00B47C6C">
        <w:rPr>
          <w:rFonts w:ascii="Times New Roman" w:hAnsi="Times New Roman" w:cs="Times New Roman"/>
          <w:b/>
          <w:bCs/>
          <w:sz w:val="28"/>
          <w:szCs w:val="28"/>
        </w:rPr>
        <w:fldChar w:fldCharType="end"/>
      </w:r>
      <w:bookmarkEnd w:id="2"/>
      <w:r w:rsidR="00E62353" w:rsidRPr="00272668">
        <w:rPr>
          <w:rFonts w:ascii="Times New Roman" w:hAnsi="Times New Roman" w:cs="Times New Roman"/>
          <w:b/>
          <w:bCs/>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57DF" w:rsidRPr="00272668" w14:paraId="39C04593" w14:textId="77777777" w:rsidTr="00272668">
        <w:trPr>
          <w:trHeight w:val="467"/>
        </w:trPr>
        <w:tc>
          <w:tcPr>
            <w:tcW w:w="9350" w:type="dxa"/>
            <w:vAlign w:val="center"/>
          </w:tcPr>
          <w:p w14:paraId="483BD0A6" w14:textId="19735B6C" w:rsidR="00272668" w:rsidRPr="00272668" w:rsidRDefault="00F757DF" w:rsidP="00272668">
            <w:pPr>
              <w:spacing w:after="80"/>
              <w:contextualSpacing/>
              <w:jc w:val="center"/>
              <w:rPr>
                <w:b/>
                <w:bCs/>
                <w:sz w:val="24"/>
                <w:szCs w:val="24"/>
              </w:rPr>
            </w:pPr>
            <w:r w:rsidRPr="00272668">
              <w:rPr>
                <w:b/>
                <w:bCs/>
                <w:sz w:val="24"/>
                <w:szCs w:val="24"/>
              </w:rPr>
              <w:t>Significant Projects/Events</w:t>
            </w:r>
            <w:r w:rsidR="00F01920">
              <w:rPr>
                <w:b/>
                <w:bCs/>
                <w:sz w:val="24"/>
                <w:szCs w:val="24"/>
              </w:rPr>
              <w:t xml:space="preserve"> (Used in Multiple Bullets)</w:t>
            </w:r>
          </w:p>
        </w:tc>
      </w:tr>
      <w:tr w:rsidR="00F757DF" w:rsidRPr="00272668" w14:paraId="349E9DB7" w14:textId="77777777" w:rsidTr="00272668">
        <w:tc>
          <w:tcPr>
            <w:tcW w:w="9350" w:type="dxa"/>
          </w:tcPr>
          <w:p w14:paraId="09FFC7BF" w14:textId="2E0B6EC0" w:rsidR="00482031" w:rsidRPr="00867478" w:rsidRDefault="00482031" w:rsidP="00867478">
            <w:pPr>
              <w:pStyle w:val="ListParagraph"/>
              <w:numPr>
                <w:ilvl w:val="0"/>
                <w:numId w:val="23"/>
              </w:numPr>
              <w:spacing w:after="80"/>
            </w:pPr>
          </w:p>
        </w:tc>
      </w:tr>
    </w:tbl>
    <w:p w14:paraId="586A2F2B" w14:textId="77777777" w:rsidR="00E62353" w:rsidRPr="009665EB" w:rsidRDefault="00E62353" w:rsidP="009665EB">
      <w:pPr>
        <w:spacing w:after="80" w:line="240" w:lineRule="auto"/>
        <w:rPr>
          <w:rFonts w:ascii="Times New Roman" w:hAnsi="Times New Roman" w:cs="Times New Roman"/>
        </w:rPr>
      </w:pPr>
    </w:p>
    <w:p w14:paraId="7CA0765C" w14:textId="77777777" w:rsidR="00071D78" w:rsidRPr="00272668" w:rsidRDefault="003F79F2" w:rsidP="00272668">
      <w:pPr>
        <w:pBdr>
          <w:bottom w:val="single" w:sz="12" w:space="1" w:color="auto"/>
        </w:pBdr>
        <w:spacing w:after="80" w:line="240" w:lineRule="auto"/>
        <w:jc w:val="center"/>
        <w:rPr>
          <w:rFonts w:ascii="Times New Roman" w:hAnsi="Times New Roman" w:cs="Times New Roman"/>
          <w:b/>
          <w:bCs/>
          <w:sz w:val="24"/>
          <w:szCs w:val="24"/>
        </w:rPr>
      </w:pPr>
      <w:r w:rsidRPr="00272668">
        <w:rPr>
          <w:rFonts w:ascii="Times New Roman" w:hAnsi="Times New Roman" w:cs="Times New Roman"/>
          <w:b/>
          <w:bCs/>
          <w:sz w:val="24"/>
          <w:szCs w:val="24"/>
        </w:rPr>
        <w:t>PERFORMANCE OF DUTIES</w:t>
      </w:r>
    </w:p>
    <w:p w14:paraId="32E99D49" w14:textId="77777777" w:rsidR="00E62353" w:rsidRPr="00272668" w:rsidRDefault="00E62353" w:rsidP="00E62353">
      <w:pPr>
        <w:spacing w:after="8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3888EF8F" w14:textId="77777777" w:rsidTr="00F757DF">
        <w:tc>
          <w:tcPr>
            <w:tcW w:w="9350" w:type="dxa"/>
          </w:tcPr>
          <w:p w14:paraId="626ADC0E" w14:textId="4795F062" w:rsidR="00F757DF" w:rsidRPr="00272668" w:rsidRDefault="00F757DF" w:rsidP="00503372">
            <w:pPr>
              <w:spacing w:after="80"/>
              <w:rPr>
                <w:b/>
                <w:bCs/>
              </w:rPr>
            </w:pPr>
            <w:r w:rsidRPr="00272668">
              <w:rPr>
                <w:b/>
                <w:bCs/>
              </w:rPr>
              <w:t>Planning &amp; Preparedness</w:t>
            </w:r>
            <w:r w:rsidR="00867478">
              <w:rPr>
                <w:b/>
                <w:bCs/>
              </w:rPr>
              <w:t xml:space="preserve">: </w:t>
            </w:r>
            <w:r w:rsidR="00867478">
              <w:t>Ability to anticipate, determine goals, identify relevant information, set priorities and deadlines, and create a shared vision of the unit's and Coast Guard's future.</w:t>
            </w:r>
          </w:p>
        </w:tc>
      </w:tr>
      <w:tr w:rsidR="00F757DF" w:rsidRPr="00272668" w14:paraId="5AC361AF" w14:textId="77777777" w:rsidTr="00F757DF">
        <w:tc>
          <w:tcPr>
            <w:tcW w:w="9350" w:type="dxa"/>
          </w:tcPr>
          <w:p w14:paraId="785B1F0E" w14:textId="099B839A" w:rsidR="00482031" w:rsidRPr="00764DB9" w:rsidRDefault="00482031" w:rsidP="00566D52">
            <w:pPr>
              <w:pStyle w:val="ListParagraph"/>
              <w:numPr>
                <w:ilvl w:val="0"/>
                <w:numId w:val="7"/>
              </w:numPr>
              <w:spacing w:after="80"/>
              <w:ind w:left="516"/>
              <w:contextualSpacing w:val="0"/>
            </w:pPr>
          </w:p>
        </w:tc>
      </w:tr>
    </w:tbl>
    <w:p w14:paraId="25066A69" w14:textId="77777777" w:rsidR="00E62353" w:rsidRPr="00272668" w:rsidRDefault="00E62353" w:rsidP="00E62353">
      <w:pPr>
        <w:pStyle w:val="ListParagraph"/>
        <w:spacing w:after="80" w:line="240" w:lineRule="auto"/>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5E4AF3CD" w14:textId="77777777" w:rsidTr="00F757DF">
        <w:tc>
          <w:tcPr>
            <w:tcW w:w="9350" w:type="dxa"/>
          </w:tcPr>
          <w:p w14:paraId="2728AB93" w14:textId="6CBF348B" w:rsidR="00F757DF" w:rsidRPr="00272668" w:rsidRDefault="00F757DF" w:rsidP="00F61094">
            <w:pPr>
              <w:spacing w:after="80"/>
              <w:rPr>
                <w:b/>
                <w:bCs/>
              </w:rPr>
            </w:pPr>
            <w:r w:rsidRPr="00272668">
              <w:rPr>
                <w:b/>
                <w:bCs/>
              </w:rPr>
              <w:t>Using Resources</w:t>
            </w:r>
            <w:r w:rsidR="00867478">
              <w:rPr>
                <w:b/>
                <w:bCs/>
              </w:rPr>
              <w:t xml:space="preserve">: </w:t>
            </w:r>
            <w:r w:rsidR="00867478">
              <w:t>Ability to manage time, materials, information, money, and people (i.e. all CG components as well as external publics).</w:t>
            </w:r>
          </w:p>
        </w:tc>
      </w:tr>
      <w:tr w:rsidR="00F757DF" w:rsidRPr="00272668" w14:paraId="207ED9B5" w14:textId="77777777" w:rsidTr="00F757DF">
        <w:tc>
          <w:tcPr>
            <w:tcW w:w="9350" w:type="dxa"/>
          </w:tcPr>
          <w:p w14:paraId="7C77F1A9" w14:textId="7C914E04" w:rsidR="00F367C4" w:rsidRPr="00272668" w:rsidRDefault="00F367C4" w:rsidP="00764DB9">
            <w:pPr>
              <w:pStyle w:val="ListParagraph"/>
              <w:numPr>
                <w:ilvl w:val="0"/>
                <w:numId w:val="14"/>
              </w:numPr>
              <w:spacing w:after="80"/>
              <w:ind w:left="516"/>
              <w:contextualSpacing w:val="0"/>
            </w:pPr>
          </w:p>
        </w:tc>
      </w:tr>
    </w:tbl>
    <w:p w14:paraId="709D66D6" w14:textId="77777777" w:rsidR="00F757DF" w:rsidRPr="00272668" w:rsidRDefault="00F757DF" w:rsidP="00E62353">
      <w:pPr>
        <w:spacing w:after="8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0E3F01C9" w14:textId="77777777" w:rsidTr="00F757DF">
        <w:tc>
          <w:tcPr>
            <w:tcW w:w="9350" w:type="dxa"/>
          </w:tcPr>
          <w:p w14:paraId="4ECFA021" w14:textId="483703CF" w:rsidR="00F757DF" w:rsidRPr="00272668" w:rsidRDefault="00F757DF" w:rsidP="003C2B7B">
            <w:pPr>
              <w:spacing w:after="80"/>
            </w:pPr>
            <w:r w:rsidRPr="00272668">
              <w:rPr>
                <w:b/>
                <w:bCs/>
              </w:rPr>
              <w:t>Results/ Effectiveness</w:t>
            </w:r>
            <w:r w:rsidR="00867478">
              <w:rPr>
                <w:b/>
                <w:bCs/>
              </w:rPr>
              <w:t xml:space="preserve">: </w:t>
            </w:r>
            <w:r w:rsidR="00867478">
              <w:t>Quality, quantity, timeliness and impact of work.</w:t>
            </w:r>
          </w:p>
        </w:tc>
      </w:tr>
      <w:tr w:rsidR="00F757DF" w:rsidRPr="00272668" w14:paraId="471A6C4B" w14:textId="77777777" w:rsidTr="00F757DF">
        <w:tc>
          <w:tcPr>
            <w:tcW w:w="9350" w:type="dxa"/>
          </w:tcPr>
          <w:p w14:paraId="22342FCC" w14:textId="6D6AEDC8" w:rsidR="00482031" w:rsidRPr="00764DB9" w:rsidRDefault="00482031" w:rsidP="00764DB9">
            <w:pPr>
              <w:pStyle w:val="ListParagraph"/>
              <w:numPr>
                <w:ilvl w:val="0"/>
                <w:numId w:val="14"/>
              </w:numPr>
              <w:spacing w:after="80"/>
              <w:ind w:left="516"/>
              <w:contextualSpacing w:val="0"/>
            </w:pPr>
          </w:p>
        </w:tc>
      </w:tr>
    </w:tbl>
    <w:p w14:paraId="0CD385B1" w14:textId="77777777" w:rsidR="00E62353" w:rsidRPr="00272668" w:rsidRDefault="00E62353" w:rsidP="00E62353">
      <w:pPr>
        <w:pStyle w:val="ListParagraph"/>
        <w:spacing w:after="80" w:line="240" w:lineRule="auto"/>
        <w:contextualSpacing w:val="0"/>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9355"/>
      </w:tblGrid>
      <w:tr w:rsidR="00F757DF" w:rsidRPr="00272668" w14:paraId="19A00E03" w14:textId="77777777" w:rsidTr="00F757DF">
        <w:tc>
          <w:tcPr>
            <w:tcW w:w="9355" w:type="dxa"/>
          </w:tcPr>
          <w:p w14:paraId="5E450A11" w14:textId="20D56216" w:rsidR="00F757DF" w:rsidRPr="00867478" w:rsidRDefault="00F757DF" w:rsidP="00F07D58">
            <w:pPr>
              <w:spacing w:after="80"/>
            </w:pPr>
            <w:r w:rsidRPr="00272668">
              <w:rPr>
                <w:b/>
                <w:bCs/>
              </w:rPr>
              <w:t>Adaptability</w:t>
            </w:r>
            <w:r w:rsidR="00867478">
              <w:rPr>
                <w:b/>
                <w:bCs/>
              </w:rPr>
              <w:t xml:space="preserve">: </w:t>
            </w:r>
            <w:r w:rsidR="00867478">
              <w:t>Ability to modify work methods and priorities in response to new information, changing conditions, political realities, or unexpected obstacles.</w:t>
            </w:r>
          </w:p>
        </w:tc>
      </w:tr>
      <w:tr w:rsidR="00F757DF" w:rsidRPr="00272668" w14:paraId="1F62E345" w14:textId="77777777" w:rsidTr="00F757DF">
        <w:tc>
          <w:tcPr>
            <w:tcW w:w="9355" w:type="dxa"/>
          </w:tcPr>
          <w:p w14:paraId="2C4648C8" w14:textId="3A30F4F0" w:rsidR="001343AF" w:rsidRPr="00272668" w:rsidRDefault="001343AF" w:rsidP="00764DB9">
            <w:pPr>
              <w:pStyle w:val="ListParagraph"/>
              <w:numPr>
                <w:ilvl w:val="0"/>
                <w:numId w:val="18"/>
              </w:numPr>
              <w:spacing w:after="80"/>
              <w:ind w:left="516"/>
              <w:contextualSpacing w:val="0"/>
              <w:rPr>
                <w:b/>
                <w:bCs/>
              </w:rPr>
            </w:pPr>
          </w:p>
        </w:tc>
      </w:tr>
    </w:tbl>
    <w:p w14:paraId="3630E141" w14:textId="77777777" w:rsidR="00E62353" w:rsidRPr="00272668" w:rsidRDefault="00E62353" w:rsidP="00E62353">
      <w:pPr>
        <w:pStyle w:val="ListParagraph"/>
        <w:spacing w:after="80" w:line="240" w:lineRule="auto"/>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7E529AB7" w14:textId="77777777" w:rsidTr="00F757DF">
        <w:tc>
          <w:tcPr>
            <w:tcW w:w="9350" w:type="dxa"/>
          </w:tcPr>
          <w:p w14:paraId="2AC90F09" w14:textId="1A9D6C55" w:rsidR="00F757DF" w:rsidRPr="00272668" w:rsidRDefault="00F757DF" w:rsidP="007F74C6">
            <w:pPr>
              <w:spacing w:after="80"/>
              <w:rPr>
                <w:b/>
                <w:bCs/>
              </w:rPr>
            </w:pPr>
            <w:r w:rsidRPr="00272668">
              <w:rPr>
                <w:b/>
                <w:bCs/>
              </w:rPr>
              <w:t>Professional Competence</w:t>
            </w:r>
            <w:r w:rsidR="00867478">
              <w:rPr>
                <w:b/>
                <w:bCs/>
              </w:rPr>
              <w:t xml:space="preserve">: </w:t>
            </w:r>
            <w:r w:rsidR="00867478">
              <w:t>Ability to acquire, apply and share technical and administrative knowledge and skills associated with description of duties. (Includes operational aspects such as marine safety, seamanship, airmanship, SAR, etc., as appropriate.)</w:t>
            </w:r>
          </w:p>
        </w:tc>
      </w:tr>
      <w:tr w:rsidR="00F757DF" w:rsidRPr="00272668" w14:paraId="0A70C57B" w14:textId="77777777" w:rsidTr="00F757DF">
        <w:tc>
          <w:tcPr>
            <w:tcW w:w="9350" w:type="dxa"/>
          </w:tcPr>
          <w:p w14:paraId="42066580" w14:textId="6C9C870F" w:rsidR="00F0376B" w:rsidRPr="00272668" w:rsidRDefault="00F0376B" w:rsidP="00566D52">
            <w:pPr>
              <w:pStyle w:val="ListParagraph"/>
              <w:numPr>
                <w:ilvl w:val="0"/>
                <w:numId w:val="14"/>
              </w:numPr>
              <w:spacing w:after="80"/>
              <w:ind w:left="516" w:right="81"/>
            </w:pPr>
          </w:p>
        </w:tc>
      </w:tr>
    </w:tbl>
    <w:p w14:paraId="62C3902B" w14:textId="77777777" w:rsidR="00E62353" w:rsidRPr="00272668" w:rsidRDefault="00E62353" w:rsidP="00E62353">
      <w:pPr>
        <w:pStyle w:val="ListParagraph"/>
        <w:spacing w:after="80" w:line="240" w:lineRule="auto"/>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6E3FE547" w14:textId="77777777" w:rsidTr="00F757DF">
        <w:tc>
          <w:tcPr>
            <w:tcW w:w="9350" w:type="dxa"/>
          </w:tcPr>
          <w:p w14:paraId="0DFAEC17" w14:textId="0B67E738" w:rsidR="00F757DF" w:rsidRPr="00272668" w:rsidRDefault="00F757DF" w:rsidP="008E445B">
            <w:pPr>
              <w:spacing w:after="80"/>
              <w:rPr>
                <w:b/>
                <w:bCs/>
              </w:rPr>
            </w:pPr>
            <w:r w:rsidRPr="00272668">
              <w:rPr>
                <w:b/>
                <w:bCs/>
              </w:rPr>
              <w:t>Speaking and Listening</w:t>
            </w:r>
            <w:r w:rsidR="00867478">
              <w:rPr>
                <w:b/>
                <w:bCs/>
              </w:rPr>
              <w:t xml:space="preserve">: </w:t>
            </w:r>
            <w:r w:rsidR="00867478">
              <w:t>Ability to speak effectively and listen to understand.</w:t>
            </w:r>
          </w:p>
        </w:tc>
      </w:tr>
      <w:tr w:rsidR="00F757DF" w:rsidRPr="00272668" w14:paraId="07492516" w14:textId="77777777" w:rsidTr="00F757DF">
        <w:tc>
          <w:tcPr>
            <w:tcW w:w="9350" w:type="dxa"/>
          </w:tcPr>
          <w:p w14:paraId="244BB41B" w14:textId="295BCB26" w:rsidR="00D63D7D" w:rsidRPr="00D63D7D" w:rsidRDefault="00D63D7D" w:rsidP="00566D52">
            <w:pPr>
              <w:pStyle w:val="ListParagraph"/>
              <w:numPr>
                <w:ilvl w:val="0"/>
                <w:numId w:val="21"/>
              </w:numPr>
              <w:spacing w:after="80"/>
              <w:ind w:left="516"/>
            </w:pPr>
          </w:p>
        </w:tc>
      </w:tr>
    </w:tbl>
    <w:p w14:paraId="3A56915E" w14:textId="77777777" w:rsidR="00E62353" w:rsidRPr="00272668" w:rsidRDefault="00E62353" w:rsidP="00272668">
      <w:pPr>
        <w:spacing w:after="8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7B748542" w14:textId="77777777" w:rsidTr="00F757DF">
        <w:tc>
          <w:tcPr>
            <w:tcW w:w="9350" w:type="dxa"/>
          </w:tcPr>
          <w:p w14:paraId="29FA1E98" w14:textId="7AAD4025" w:rsidR="00F757DF" w:rsidRPr="00272668" w:rsidRDefault="00F757DF" w:rsidP="00B84AFA">
            <w:pPr>
              <w:spacing w:after="80"/>
              <w:rPr>
                <w:b/>
                <w:bCs/>
              </w:rPr>
            </w:pPr>
            <w:r w:rsidRPr="00272668">
              <w:rPr>
                <w:b/>
                <w:bCs/>
              </w:rPr>
              <w:t>Writing</w:t>
            </w:r>
            <w:r w:rsidR="00867478">
              <w:rPr>
                <w:b/>
                <w:bCs/>
              </w:rPr>
              <w:t xml:space="preserve">: </w:t>
            </w:r>
            <w:r w:rsidR="00867478">
              <w:t>Ability to express facts and ideas clearly and convincingly.</w:t>
            </w:r>
          </w:p>
        </w:tc>
      </w:tr>
      <w:tr w:rsidR="00F757DF" w:rsidRPr="00272668" w14:paraId="049FBD47" w14:textId="77777777" w:rsidTr="00F757DF">
        <w:tc>
          <w:tcPr>
            <w:tcW w:w="9350" w:type="dxa"/>
          </w:tcPr>
          <w:p w14:paraId="40291F3A" w14:textId="0381AFB0" w:rsidR="00F757DF" w:rsidRPr="00272668" w:rsidRDefault="00F757DF" w:rsidP="00764DB9">
            <w:pPr>
              <w:pStyle w:val="ListParagraph"/>
              <w:numPr>
                <w:ilvl w:val="0"/>
                <w:numId w:val="17"/>
              </w:numPr>
              <w:spacing w:after="80"/>
              <w:ind w:left="516"/>
              <w:contextualSpacing w:val="0"/>
              <w:rPr>
                <w:b/>
                <w:bCs/>
              </w:rPr>
            </w:pPr>
          </w:p>
        </w:tc>
      </w:tr>
    </w:tbl>
    <w:p w14:paraId="2F167C58" w14:textId="77777777" w:rsidR="00E62353" w:rsidRPr="00272668" w:rsidRDefault="00E62353" w:rsidP="00940EE6">
      <w:pPr>
        <w:spacing w:after="80" w:line="240" w:lineRule="auto"/>
        <w:rPr>
          <w:rFonts w:ascii="Times New Roman" w:hAnsi="Times New Roman" w:cs="Times New Roman"/>
        </w:rPr>
      </w:pPr>
    </w:p>
    <w:p w14:paraId="0CAD0939" w14:textId="77777777" w:rsidR="00071D78" w:rsidRPr="00272668" w:rsidRDefault="00136253" w:rsidP="00272668">
      <w:pPr>
        <w:pBdr>
          <w:bottom w:val="single" w:sz="12" w:space="1" w:color="auto"/>
        </w:pBdr>
        <w:spacing w:after="80" w:line="240" w:lineRule="auto"/>
        <w:jc w:val="center"/>
        <w:rPr>
          <w:rFonts w:ascii="Times New Roman" w:hAnsi="Times New Roman" w:cs="Times New Roman"/>
          <w:b/>
          <w:bCs/>
        </w:rPr>
      </w:pPr>
      <w:r w:rsidRPr="00272668">
        <w:rPr>
          <w:rFonts w:ascii="Times New Roman" w:hAnsi="Times New Roman" w:cs="Times New Roman"/>
          <w:b/>
          <w:bCs/>
        </w:rPr>
        <w:t>LEADERSHIP SKILLS</w:t>
      </w:r>
    </w:p>
    <w:p w14:paraId="65478D99" w14:textId="77777777" w:rsidR="00E62353" w:rsidRPr="00272668" w:rsidRDefault="00E62353" w:rsidP="00E62353">
      <w:pPr>
        <w:spacing w:after="8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1F06D7D6" w14:textId="77777777" w:rsidTr="00F757DF">
        <w:tc>
          <w:tcPr>
            <w:tcW w:w="9350" w:type="dxa"/>
          </w:tcPr>
          <w:p w14:paraId="061CEEEE" w14:textId="2F41A91D" w:rsidR="00F757DF" w:rsidRPr="00272668" w:rsidRDefault="00F757DF" w:rsidP="00077D23">
            <w:pPr>
              <w:spacing w:after="80"/>
              <w:rPr>
                <w:b/>
                <w:bCs/>
              </w:rPr>
            </w:pPr>
            <w:r w:rsidRPr="00272668">
              <w:rPr>
                <w:b/>
                <w:bCs/>
              </w:rPr>
              <w:t>Looking out for Others</w:t>
            </w:r>
            <w:r w:rsidR="00867478">
              <w:rPr>
                <w:b/>
                <w:bCs/>
              </w:rPr>
              <w:t xml:space="preserve">: </w:t>
            </w:r>
            <w:r w:rsidR="00867478">
              <w:t>Ability to consider and respond to others personal needs, capabilities, and achievements; support for and application of work-life concepts and skills.</w:t>
            </w:r>
          </w:p>
        </w:tc>
      </w:tr>
      <w:tr w:rsidR="00F757DF" w:rsidRPr="00272668" w14:paraId="7306A69F" w14:textId="77777777" w:rsidTr="00F757DF">
        <w:tc>
          <w:tcPr>
            <w:tcW w:w="9350" w:type="dxa"/>
          </w:tcPr>
          <w:p w14:paraId="6492E922" w14:textId="7533E555" w:rsidR="005A2E3B" w:rsidRPr="00705244" w:rsidRDefault="005A2E3B" w:rsidP="00764DB9">
            <w:pPr>
              <w:pStyle w:val="ListParagraph"/>
              <w:numPr>
                <w:ilvl w:val="0"/>
                <w:numId w:val="19"/>
              </w:numPr>
              <w:spacing w:after="80"/>
              <w:ind w:left="516"/>
              <w:contextualSpacing w:val="0"/>
            </w:pPr>
          </w:p>
        </w:tc>
      </w:tr>
    </w:tbl>
    <w:p w14:paraId="0D5F3F84" w14:textId="77777777" w:rsidR="00E62353" w:rsidRPr="00272668" w:rsidRDefault="00E62353" w:rsidP="00E62353">
      <w:pPr>
        <w:pStyle w:val="ListParagraph"/>
        <w:spacing w:after="80" w:line="240" w:lineRule="auto"/>
        <w:contextualSpacing w:val="0"/>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0347E81A" w14:textId="77777777" w:rsidTr="00F757DF">
        <w:tc>
          <w:tcPr>
            <w:tcW w:w="9350" w:type="dxa"/>
          </w:tcPr>
          <w:p w14:paraId="11C9BC42" w14:textId="0676A73C" w:rsidR="00F757DF" w:rsidRPr="00272668" w:rsidRDefault="00F757DF" w:rsidP="006B611B">
            <w:pPr>
              <w:spacing w:after="80"/>
              <w:rPr>
                <w:b/>
                <w:bCs/>
              </w:rPr>
            </w:pPr>
            <w:r w:rsidRPr="00272668">
              <w:rPr>
                <w:b/>
                <w:bCs/>
              </w:rPr>
              <w:lastRenderedPageBreak/>
              <w:t>Developing Others</w:t>
            </w:r>
            <w:r w:rsidR="00867478">
              <w:rPr>
                <w:b/>
                <w:bCs/>
              </w:rPr>
              <w:t xml:space="preserve">: </w:t>
            </w:r>
            <w:r w:rsidR="00867478">
              <w:t>Ability to use mentoring, counseling, and training to provide opportunities for others' professional development.</w:t>
            </w:r>
          </w:p>
        </w:tc>
      </w:tr>
    </w:tbl>
    <w:p w14:paraId="004F5DFC" w14:textId="77777777" w:rsidR="00F757DF" w:rsidRPr="00272668" w:rsidRDefault="00F757DF" w:rsidP="00E62353">
      <w:pPr>
        <w:spacing w:after="8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03D7D723" w14:textId="77777777" w:rsidTr="00F757DF">
        <w:tc>
          <w:tcPr>
            <w:tcW w:w="9350" w:type="dxa"/>
          </w:tcPr>
          <w:p w14:paraId="050AA13A" w14:textId="317B9442" w:rsidR="00F757DF" w:rsidRPr="00272668" w:rsidRDefault="00F757DF" w:rsidP="00826936">
            <w:pPr>
              <w:spacing w:after="80"/>
              <w:rPr>
                <w:b/>
                <w:bCs/>
              </w:rPr>
            </w:pPr>
            <w:r w:rsidRPr="00272668">
              <w:rPr>
                <w:b/>
                <w:bCs/>
              </w:rPr>
              <w:t>Directing Others</w:t>
            </w:r>
            <w:r w:rsidR="00867478">
              <w:rPr>
                <w:b/>
                <w:bCs/>
              </w:rPr>
              <w:t xml:space="preserve">: </w:t>
            </w:r>
            <w:r w:rsidR="00867478">
              <w:t>Ability to influence or direct others in accomplishing tasks or missions.</w:t>
            </w:r>
          </w:p>
        </w:tc>
      </w:tr>
      <w:tr w:rsidR="00F757DF" w:rsidRPr="00272668" w14:paraId="5F1180FE" w14:textId="77777777" w:rsidTr="00F757DF">
        <w:tc>
          <w:tcPr>
            <w:tcW w:w="9350" w:type="dxa"/>
          </w:tcPr>
          <w:p w14:paraId="0A64FB83" w14:textId="7CFF4F9A" w:rsidR="00482031" w:rsidRPr="00272668" w:rsidRDefault="00482031" w:rsidP="00566D52">
            <w:pPr>
              <w:pStyle w:val="ListParagraph"/>
              <w:numPr>
                <w:ilvl w:val="0"/>
                <w:numId w:val="7"/>
              </w:numPr>
              <w:spacing w:after="80"/>
              <w:ind w:left="516"/>
              <w:contextualSpacing w:val="0"/>
            </w:pPr>
          </w:p>
        </w:tc>
      </w:tr>
    </w:tbl>
    <w:p w14:paraId="0FE1082A" w14:textId="77777777" w:rsidR="00E62353" w:rsidRPr="00272668" w:rsidRDefault="00E62353" w:rsidP="00E62353">
      <w:pPr>
        <w:pStyle w:val="ListParagraph"/>
        <w:spacing w:after="80" w:line="240" w:lineRule="auto"/>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76F11A71" w14:textId="77777777" w:rsidTr="00F757DF">
        <w:tc>
          <w:tcPr>
            <w:tcW w:w="9350" w:type="dxa"/>
          </w:tcPr>
          <w:p w14:paraId="30A9A379" w14:textId="329510C4" w:rsidR="00F757DF" w:rsidRPr="00272668" w:rsidRDefault="00F757DF" w:rsidP="00F91B1C">
            <w:pPr>
              <w:spacing w:after="80"/>
              <w:rPr>
                <w:b/>
                <w:bCs/>
              </w:rPr>
            </w:pPr>
            <w:r w:rsidRPr="00272668">
              <w:rPr>
                <w:b/>
                <w:bCs/>
              </w:rPr>
              <w:t>Teamwork</w:t>
            </w:r>
            <w:r w:rsidR="00867478">
              <w:rPr>
                <w:b/>
                <w:bCs/>
              </w:rPr>
              <w:t xml:space="preserve">: </w:t>
            </w:r>
            <w:r w:rsidR="00867478">
              <w:t>Ability to manage, lead and participate in teams, encourage cooperation, and develop esprit de corps.</w:t>
            </w:r>
          </w:p>
        </w:tc>
      </w:tr>
      <w:tr w:rsidR="00F757DF" w:rsidRPr="00272668" w14:paraId="2E859CA8" w14:textId="77777777" w:rsidTr="00F757DF">
        <w:tc>
          <w:tcPr>
            <w:tcW w:w="9350" w:type="dxa"/>
          </w:tcPr>
          <w:p w14:paraId="1A9057D1" w14:textId="7755A137" w:rsidR="00482031" w:rsidRPr="00272668" w:rsidRDefault="00482031" w:rsidP="00764DB9">
            <w:pPr>
              <w:pStyle w:val="ListParagraph"/>
              <w:numPr>
                <w:ilvl w:val="0"/>
                <w:numId w:val="7"/>
              </w:numPr>
              <w:spacing w:after="80"/>
              <w:ind w:left="516"/>
              <w:contextualSpacing w:val="0"/>
            </w:pPr>
          </w:p>
        </w:tc>
      </w:tr>
    </w:tbl>
    <w:p w14:paraId="6B559837" w14:textId="77777777" w:rsidR="00E62353" w:rsidRPr="00272668" w:rsidRDefault="00E62353" w:rsidP="00E62353">
      <w:pPr>
        <w:pStyle w:val="ListParagraph"/>
        <w:spacing w:after="80" w:line="240" w:lineRule="auto"/>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678DE211" w14:textId="77777777" w:rsidTr="00F757DF">
        <w:tc>
          <w:tcPr>
            <w:tcW w:w="9350" w:type="dxa"/>
          </w:tcPr>
          <w:p w14:paraId="3D9A67D3" w14:textId="21113E69" w:rsidR="00F757DF" w:rsidRPr="00272668" w:rsidRDefault="00F757DF" w:rsidP="00ED2045">
            <w:pPr>
              <w:spacing w:after="80"/>
              <w:rPr>
                <w:b/>
                <w:bCs/>
              </w:rPr>
            </w:pPr>
            <w:r w:rsidRPr="00272668">
              <w:rPr>
                <w:b/>
                <w:bCs/>
              </w:rPr>
              <w:t>Workplace Climate</w:t>
            </w:r>
            <w:r w:rsidR="00867478">
              <w:rPr>
                <w:b/>
                <w:bCs/>
              </w:rPr>
              <w:t xml:space="preserve">: </w:t>
            </w:r>
            <w:r w:rsidR="00867478">
              <w:t>Ability to create and maintain a positive environment where differences of all personnel are included, valued, and respected in alignment with Civil Rights and Human Resource policies. Capacity to optimize diverse perspectives to improve team contributions to mission performance.</w:t>
            </w:r>
          </w:p>
        </w:tc>
      </w:tr>
      <w:tr w:rsidR="00F757DF" w:rsidRPr="00272668" w14:paraId="66F854E1" w14:textId="77777777" w:rsidTr="00F757DF">
        <w:tc>
          <w:tcPr>
            <w:tcW w:w="9350" w:type="dxa"/>
          </w:tcPr>
          <w:p w14:paraId="49268CE7" w14:textId="00722FAD" w:rsidR="00F757DF" w:rsidRPr="00272668" w:rsidRDefault="00F757DF" w:rsidP="00566D52">
            <w:pPr>
              <w:pStyle w:val="ListParagraph"/>
              <w:numPr>
                <w:ilvl w:val="0"/>
                <w:numId w:val="11"/>
              </w:numPr>
              <w:spacing w:after="80"/>
              <w:ind w:left="516"/>
            </w:pPr>
          </w:p>
        </w:tc>
      </w:tr>
    </w:tbl>
    <w:p w14:paraId="141B827A" w14:textId="77777777" w:rsidR="00E62353" w:rsidRPr="00272668" w:rsidRDefault="00E62353" w:rsidP="00E62353">
      <w:pPr>
        <w:pStyle w:val="ListParagraph"/>
        <w:spacing w:after="80" w:line="240" w:lineRule="auto"/>
        <w:contextualSpacing w:val="0"/>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5B66AE92" w14:textId="77777777" w:rsidTr="00F757DF">
        <w:tc>
          <w:tcPr>
            <w:tcW w:w="9350" w:type="dxa"/>
          </w:tcPr>
          <w:p w14:paraId="6F7E4D41" w14:textId="2FE1AE33" w:rsidR="00F757DF" w:rsidRPr="00272668" w:rsidRDefault="00F757DF" w:rsidP="00094017">
            <w:pPr>
              <w:spacing w:after="80"/>
              <w:rPr>
                <w:b/>
                <w:bCs/>
              </w:rPr>
            </w:pPr>
            <w:r w:rsidRPr="00272668">
              <w:rPr>
                <w:b/>
                <w:bCs/>
              </w:rPr>
              <w:t>Evaluations</w:t>
            </w:r>
            <w:r w:rsidR="00867478">
              <w:rPr>
                <w:b/>
                <w:bCs/>
              </w:rPr>
              <w:t xml:space="preserve">: </w:t>
            </w:r>
            <w:r w:rsidR="00867478">
              <w:t>The extent to which an officer, as Reported-on Officer and rater, conducted or required others to conduct accurate, timely evaluations for enlisted, civilian and officer personnel.</w:t>
            </w:r>
          </w:p>
        </w:tc>
      </w:tr>
      <w:tr w:rsidR="00F757DF" w:rsidRPr="00272668" w14:paraId="0722C3DF" w14:textId="77777777" w:rsidTr="00F757DF">
        <w:tc>
          <w:tcPr>
            <w:tcW w:w="9350" w:type="dxa"/>
          </w:tcPr>
          <w:p w14:paraId="0D440FE7" w14:textId="379BBBCB" w:rsidR="00F757DF" w:rsidRPr="00272668" w:rsidRDefault="00F757DF" w:rsidP="00764DB9">
            <w:pPr>
              <w:pStyle w:val="ListParagraph"/>
              <w:numPr>
                <w:ilvl w:val="0"/>
                <w:numId w:val="8"/>
              </w:numPr>
              <w:spacing w:after="80"/>
              <w:ind w:left="516"/>
              <w:contextualSpacing w:val="0"/>
            </w:pPr>
          </w:p>
        </w:tc>
      </w:tr>
    </w:tbl>
    <w:p w14:paraId="02B54EB2" w14:textId="77777777" w:rsidR="00F757DF" w:rsidRPr="00272668" w:rsidRDefault="00F757DF" w:rsidP="00E62353">
      <w:pPr>
        <w:pBdr>
          <w:bottom w:val="single" w:sz="12" w:space="1" w:color="auto"/>
        </w:pBdr>
        <w:spacing w:after="80" w:line="240" w:lineRule="auto"/>
        <w:ind w:right="81"/>
        <w:rPr>
          <w:rFonts w:ascii="Times New Roman" w:hAnsi="Times New Roman" w:cs="Times New Roman"/>
          <w:b/>
          <w:bCs/>
        </w:rPr>
      </w:pPr>
    </w:p>
    <w:p w14:paraId="7A30D05C" w14:textId="2891F6C9" w:rsidR="00071D78" w:rsidRPr="00272668" w:rsidRDefault="009E7882" w:rsidP="00272668">
      <w:pPr>
        <w:pBdr>
          <w:bottom w:val="single" w:sz="12" w:space="1" w:color="auto"/>
        </w:pBdr>
        <w:spacing w:after="80" w:line="240" w:lineRule="auto"/>
        <w:ind w:right="81"/>
        <w:jc w:val="center"/>
        <w:rPr>
          <w:rFonts w:ascii="Times New Roman" w:hAnsi="Times New Roman" w:cs="Times New Roman"/>
          <w:b/>
          <w:bCs/>
        </w:rPr>
      </w:pPr>
      <w:r w:rsidRPr="00272668">
        <w:rPr>
          <w:rFonts w:ascii="Times New Roman" w:hAnsi="Times New Roman" w:cs="Times New Roman"/>
          <w:b/>
          <w:bCs/>
        </w:rPr>
        <w:t>PERSONAL AND PROFESSIONAL QUALITIES</w:t>
      </w:r>
    </w:p>
    <w:p w14:paraId="3DB652CE" w14:textId="77777777" w:rsidR="00F52342" w:rsidRPr="00272668" w:rsidRDefault="00F52342" w:rsidP="00E62353">
      <w:pPr>
        <w:spacing w:after="80" w:line="240" w:lineRule="auto"/>
        <w:ind w:right="81"/>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4AE33B64" w14:textId="77777777" w:rsidTr="00F757DF">
        <w:tc>
          <w:tcPr>
            <w:tcW w:w="9350" w:type="dxa"/>
          </w:tcPr>
          <w:p w14:paraId="6FD7F51D" w14:textId="344D0EDD" w:rsidR="00F757DF" w:rsidRPr="00272668" w:rsidRDefault="00F757DF" w:rsidP="00C852D5">
            <w:pPr>
              <w:spacing w:after="80"/>
              <w:rPr>
                <w:b/>
                <w:bCs/>
              </w:rPr>
            </w:pPr>
            <w:r w:rsidRPr="00272668">
              <w:rPr>
                <w:b/>
                <w:bCs/>
              </w:rPr>
              <w:t>Initiative</w:t>
            </w:r>
            <w:r w:rsidR="00867478">
              <w:rPr>
                <w:b/>
                <w:bCs/>
              </w:rPr>
              <w:t xml:space="preserve">: </w:t>
            </w:r>
            <w:r w:rsidR="00867478">
              <w:t>Ability to originate and act on new ideas, pursue opportunities to learn and develop, and seek responsibility without guidance and supervision.</w:t>
            </w:r>
          </w:p>
        </w:tc>
      </w:tr>
      <w:tr w:rsidR="00F757DF" w:rsidRPr="00272668" w14:paraId="2B34058D" w14:textId="77777777" w:rsidTr="00F757DF">
        <w:tc>
          <w:tcPr>
            <w:tcW w:w="9350" w:type="dxa"/>
          </w:tcPr>
          <w:p w14:paraId="0A6A4DB6" w14:textId="2B16BDF5" w:rsidR="00482031" w:rsidRPr="00272668" w:rsidRDefault="00482031" w:rsidP="00566D52">
            <w:pPr>
              <w:pStyle w:val="ListParagraph"/>
              <w:numPr>
                <w:ilvl w:val="0"/>
                <w:numId w:val="12"/>
              </w:numPr>
              <w:spacing w:after="80"/>
              <w:ind w:left="516"/>
              <w:contextualSpacing w:val="0"/>
            </w:pPr>
          </w:p>
        </w:tc>
      </w:tr>
    </w:tbl>
    <w:p w14:paraId="3764A5A5" w14:textId="77777777" w:rsidR="00E62353" w:rsidRPr="00272668" w:rsidRDefault="00E62353" w:rsidP="00E62353">
      <w:pPr>
        <w:pStyle w:val="ListParagraph"/>
        <w:spacing w:after="80" w:line="240" w:lineRule="auto"/>
        <w:ind w:right="81"/>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1E023B9B" w14:textId="77777777" w:rsidTr="00F757DF">
        <w:tc>
          <w:tcPr>
            <w:tcW w:w="9350" w:type="dxa"/>
          </w:tcPr>
          <w:p w14:paraId="50CB3021" w14:textId="00449D41" w:rsidR="00F757DF" w:rsidRPr="00272668" w:rsidRDefault="00F757DF" w:rsidP="009E240D">
            <w:pPr>
              <w:spacing w:after="80"/>
              <w:rPr>
                <w:b/>
                <w:bCs/>
              </w:rPr>
            </w:pPr>
            <w:r w:rsidRPr="00272668">
              <w:rPr>
                <w:b/>
                <w:bCs/>
              </w:rPr>
              <w:t>Judgement</w:t>
            </w:r>
            <w:r w:rsidR="00867478">
              <w:rPr>
                <w:b/>
                <w:bCs/>
              </w:rPr>
              <w:t xml:space="preserve">: </w:t>
            </w:r>
            <w:r w:rsidR="00867478">
              <w:t>Ability to make sound decisions and provide valid recommendations by using facts, experience, political acumen, common sense, risk assessment, and analytical thought.</w:t>
            </w:r>
          </w:p>
        </w:tc>
      </w:tr>
      <w:tr w:rsidR="00F757DF" w:rsidRPr="00272668" w14:paraId="0819CCA9" w14:textId="77777777" w:rsidTr="00F757DF">
        <w:tc>
          <w:tcPr>
            <w:tcW w:w="9350" w:type="dxa"/>
          </w:tcPr>
          <w:p w14:paraId="56B56613" w14:textId="65A03305" w:rsidR="005A2E3B" w:rsidRPr="00272668" w:rsidRDefault="005A2E3B" w:rsidP="00764DB9">
            <w:pPr>
              <w:pStyle w:val="ListParagraph"/>
              <w:numPr>
                <w:ilvl w:val="0"/>
                <w:numId w:val="8"/>
              </w:numPr>
              <w:spacing w:after="80"/>
              <w:ind w:left="516"/>
              <w:contextualSpacing w:val="0"/>
            </w:pPr>
          </w:p>
        </w:tc>
      </w:tr>
    </w:tbl>
    <w:p w14:paraId="6B4049FA" w14:textId="77777777" w:rsidR="00E62353" w:rsidRPr="00272668" w:rsidRDefault="00E62353" w:rsidP="00E62353">
      <w:pPr>
        <w:pStyle w:val="ListParagraph"/>
        <w:spacing w:after="80" w:line="240" w:lineRule="auto"/>
        <w:ind w:right="81"/>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7A66B051" w14:textId="77777777" w:rsidTr="00F757DF">
        <w:tc>
          <w:tcPr>
            <w:tcW w:w="9350" w:type="dxa"/>
          </w:tcPr>
          <w:p w14:paraId="1BBB4585" w14:textId="5E0D479C" w:rsidR="00F757DF" w:rsidRPr="00272668" w:rsidRDefault="00F757DF" w:rsidP="00336461">
            <w:pPr>
              <w:spacing w:after="80"/>
              <w:rPr>
                <w:b/>
                <w:bCs/>
              </w:rPr>
            </w:pPr>
            <w:r w:rsidRPr="00272668">
              <w:rPr>
                <w:b/>
                <w:bCs/>
              </w:rPr>
              <w:t>Responsibility</w:t>
            </w:r>
            <w:r w:rsidR="00867478">
              <w:rPr>
                <w:b/>
                <w:bCs/>
              </w:rPr>
              <w:t xml:space="preserve">: </w:t>
            </w:r>
            <w:r w:rsidR="00867478">
              <w:t>Ability to act ethically, courageously, and dependably and inspire the same in others; accountability for own and subordinates' actions</w:t>
            </w:r>
            <w:r w:rsidR="00867478">
              <w:t>.</w:t>
            </w:r>
          </w:p>
        </w:tc>
      </w:tr>
      <w:tr w:rsidR="00F757DF" w:rsidRPr="00272668" w14:paraId="67D826F1" w14:textId="77777777" w:rsidTr="00F757DF">
        <w:tc>
          <w:tcPr>
            <w:tcW w:w="9350" w:type="dxa"/>
          </w:tcPr>
          <w:p w14:paraId="50870BAF" w14:textId="4DD229CC" w:rsidR="00482031" w:rsidRPr="00764DB9" w:rsidRDefault="00482031" w:rsidP="00764DB9">
            <w:pPr>
              <w:pStyle w:val="ListParagraph"/>
              <w:numPr>
                <w:ilvl w:val="0"/>
                <w:numId w:val="8"/>
              </w:numPr>
              <w:spacing w:after="80"/>
              <w:ind w:left="516"/>
              <w:contextualSpacing w:val="0"/>
            </w:pPr>
          </w:p>
        </w:tc>
      </w:tr>
    </w:tbl>
    <w:p w14:paraId="56E9F202" w14:textId="77777777" w:rsidR="00B50EC0" w:rsidRPr="00272668" w:rsidRDefault="00B50EC0" w:rsidP="00E62353">
      <w:pPr>
        <w:pStyle w:val="ListParagraph"/>
        <w:spacing w:after="80" w:line="240" w:lineRule="auto"/>
        <w:ind w:right="81"/>
        <w:contextualSpacing w:val="0"/>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757DF" w:rsidRPr="00272668" w14:paraId="2740147C" w14:textId="77777777" w:rsidTr="00F757DF">
        <w:tc>
          <w:tcPr>
            <w:tcW w:w="9350" w:type="dxa"/>
          </w:tcPr>
          <w:p w14:paraId="1959DB55" w14:textId="4883350A" w:rsidR="00F757DF" w:rsidRPr="00272668" w:rsidRDefault="00F757DF" w:rsidP="000D64E6">
            <w:pPr>
              <w:spacing w:after="80"/>
              <w:rPr>
                <w:b/>
                <w:bCs/>
              </w:rPr>
            </w:pPr>
            <w:r w:rsidRPr="00272668">
              <w:rPr>
                <w:b/>
                <w:bCs/>
              </w:rPr>
              <w:t>Professional Presence</w:t>
            </w:r>
            <w:r w:rsidR="00867478">
              <w:rPr>
                <w:b/>
                <w:bCs/>
              </w:rPr>
              <w:t xml:space="preserve">: </w:t>
            </w:r>
            <w:r w:rsidR="00867478">
              <w:t>Ability to bring credit to the Coast Guard through one's actions, competence, demeanor, and appearance. Extent to which an officer displayed the Coast Guard's core values of honor, respect, and devotion to duty.</w:t>
            </w:r>
          </w:p>
        </w:tc>
      </w:tr>
      <w:tr w:rsidR="00F757DF" w:rsidRPr="00272668" w14:paraId="2C0FDF7E" w14:textId="77777777" w:rsidTr="00F757DF">
        <w:tc>
          <w:tcPr>
            <w:tcW w:w="9350" w:type="dxa"/>
          </w:tcPr>
          <w:p w14:paraId="605EB342" w14:textId="129A4EEE" w:rsidR="00F757DF" w:rsidRPr="005A2E3B" w:rsidRDefault="00F757DF" w:rsidP="00764DB9">
            <w:pPr>
              <w:pStyle w:val="ListParagraph"/>
              <w:numPr>
                <w:ilvl w:val="0"/>
                <w:numId w:val="8"/>
              </w:numPr>
              <w:spacing w:after="80"/>
              <w:ind w:left="516"/>
              <w:contextualSpacing w:val="0"/>
            </w:pPr>
          </w:p>
        </w:tc>
      </w:tr>
    </w:tbl>
    <w:p w14:paraId="20B9A27A" w14:textId="77777777" w:rsidR="00E62353" w:rsidRPr="00272668" w:rsidRDefault="00E62353" w:rsidP="00E62353">
      <w:pPr>
        <w:pStyle w:val="ListParagraph"/>
        <w:spacing w:after="80" w:line="240" w:lineRule="auto"/>
        <w:ind w:right="81"/>
        <w:contextualSpacing w:val="0"/>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F757DF" w:rsidRPr="00272668" w14:paraId="6A7F9989" w14:textId="77777777" w:rsidTr="00F757DF">
        <w:tc>
          <w:tcPr>
            <w:tcW w:w="9350" w:type="dxa"/>
          </w:tcPr>
          <w:p w14:paraId="44F4481F" w14:textId="2F2B3AF2" w:rsidR="00F757DF" w:rsidRPr="00272668" w:rsidRDefault="00F757DF" w:rsidP="00E6462C">
            <w:pPr>
              <w:spacing w:after="80"/>
              <w:rPr>
                <w:b/>
                <w:bCs/>
              </w:rPr>
            </w:pPr>
            <w:r w:rsidRPr="00272668">
              <w:rPr>
                <w:b/>
                <w:bCs/>
              </w:rPr>
              <w:t>Health and Well Being</w:t>
            </w:r>
            <w:r w:rsidR="00867478">
              <w:rPr>
                <w:b/>
                <w:bCs/>
              </w:rPr>
              <w:t xml:space="preserve">: </w:t>
            </w:r>
            <w:r w:rsidR="00867478">
              <w:t>Ability to invest in the Coast Guard's future by caring for the physical health, safety, and emotional well-being of self and others.</w:t>
            </w:r>
          </w:p>
        </w:tc>
      </w:tr>
      <w:tr w:rsidR="00F757DF" w:rsidRPr="00272668" w14:paraId="690A1413" w14:textId="77777777" w:rsidTr="00F757DF">
        <w:tc>
          <w:tcPr>
            <w:tcW w:w="9350" w:type="dxa"/>
          </w:tcPr>
          <w:p w14:paraId="3C321987" w14:textId="2BFD7009" w:rsidR="00F757DF" w:rsidRPr="00272668" w:rsidRDefault="00F757DF" w:rsidP="00E6462C">
            <w:pPr>
              <w:pStyle w:val="ListParagraph"/>
              <w:numPr>
                <w:ilvl w:val="0"/>
                <w:numId w:val="15"/>
              </w:numPr>
              <w:spacing w:after="80"/>
              <w:contextualSpacing w:val="0"/>
              <w:rPr>
                <w:b/>
                <w:bCs/>
              </w:rPr>
            </w:pPr>
          </w:p>
        </w:tc>
      </w:tr>
    </w:tbl>
    <w:p w14:paraId="5B00EF0F" w14:textId="77777777" w:rsidR="005357BD" w:rsidRPr="00272668" w:rsidRDefault="005357BD" w:rsidP="005357BD">
      <w:pPr>
        <w:spacing w:after="80" w:line="240" w:lineRule="auto"/>
        <w:ind w:right="81"/>
        <w:rPr>
          <w:rFonts w:ascii="Times New Roman" w:hAnsi="Times New Roman" w:cs="Times New Roman"/>
          <w:b/>
          <w:bCs/>
        </w:rPr>
      </w:pPr>
    </w:p>
    <w:p w14:paraId="4DDFF80D" w14:textId="77777777" w:rsidR="00FA2D1B" w:rsidRPr="00272668" w:rsidRDefault="00FA2D1B" w:rsidP="005357BD">
      <w:pPr>
        <w:spacing w:after="80" w:line="240" w:lineRule="auto"/>
        <w:ind w:right="81"/>
        <w:rPr>
          <w:rFonts w:ascii="Times New Roman" w:hAnsi="Times New Roman" w:cs="Times New Roman"/>
        </w:rPr>
        <w:sectPr w:rsidR="00FA2D1B" w:rsidRPr="00272668" w:rsidSect="000964CA">
          <w:pgSz w:w="12240" w:h="15840"/>
          <w:pgMar w:top="1440" w:right="1440" w:bottom="1440" w:left="1440" w:header="720" w:footer="720" w:gutter="0"/>
          <w:cols w:space="720"/>
          <w:docGrid w:linePitch="360"/>
        </w:sectPr>
      </w:pPr>
    </w:p>
    <w:p w14:paraId="3BE84D9B" w14:textId="364BA3C8" w:rsidR="00084210" w:rsidRDefault="009665EB" w:rsidP="005357BD">
      <w:pPr>
        <w:spacing w:after="80" w:line="240" w:lineRule="auto"/>
        <w:ind w:right="81"/>
        <w:rPr>
          <w:rFonts w:ascii="Times New Roman" w:hAnsi="Times New Roman" w:cs="Times New Roman"/>
          <w:b/>
          <w:bCs/>
        </w:rPr>
      </w:pPr>
      <w:r>
        <w:rPr>
          <w:rFonts w:ascii="Times New Roman" w:hAnsi="Times New Roman" w:cs="Times New Roman"/>
          <w:b/>
          <w:bCs/>
        </w:rPr>
        <w:lastRenderedPageBreak/>
        <w:t>Short-Term Goals (within 1 year):</w:t>
      </w:r>
    </w:p>
    <w:p w14:paraId="6A43A26D" w14:textId="77777777" w:rsidR="009665EB" w:rsidRDefault="009665EB" w:rsidP="005357BD">
      <w:pPr>
        <w:spacing w:after="80" w:line="240" w:lineRule="auto"/>
        <w:ind w:right="81"/>
        <w:rPr>
          <w:rFonts w:ascii="Times New Roman" w:hAnsi="Times New Roman" w:cs="Times New Roman"/>
          <w:b/>
          <w:bCs/>
        </w:rPr>
      </w:pPr>
    </w:p>
    <w:p w14:paraId="0B1FDD68" w14:textId="37F7BD73" w:rsidR="009665EB" w:rsidRDefault="009665EB" w:rsidP="005357BD">
      <w:pPr>
        <w:spacing w:after="80" w:line="240" w:lineRule="auto"/>
        <w:ind w:right="81"/>
        <w:rPr>
          <w:rFonts w:ascii="Times New Roman" w:hAnsi="Times New Roman" w:cs="Times New Roman"/>
          <w:b/>
          <w:bCs/>
        </w:rPr>
      </w:pPr>
      <w:r>
        <w:rPr>
          <w:rFonts w:ascii="Times New Roman" w:hAnsi="Times New Roman" w:cs="Times New Roman"/>
          <w:b/>
          <w:bCs/>
        </w:rPr>
        <w:t>Long-Term Goals (1 to 3 years):</w:t>
      </w:r>
    </w:p>
    <w:p w14:paraId="4417A948" w14:textId="77777777" w:rsidR="009665EB" w:rsidRDefault="009665EB" w:rsidP="005357BD">
      <w:pPr>
        <w:spacing w:after="80" w:line="240" w:lineRule="auto"/>
        <w:ind w:right="81"/>
        <w:rPr>
          <w:rFonts w:ascii="Times New Roman" w:hAnsi="Times New Roman" w:cs="Times New Roman"/>
          <w:b/>
          <w:bCs/>
        </w:rPr>
      </w:pPr>
    </w:p>
    <w:p w14:paraId="08965D86" w14:textId="5EBC8DE3" w:rsidR="00F0376B" w:rsidRDefault="009665EB" w:rsidP="00F0376B">
      <w:pPr>
        <w:spacing w:after="80" w:line="240" w:lineRule="auto"/>
        <w:ind w:right="81"/>
        <w:rPr>
          <w:rFonts w:ascii="Times New Roman" w:hAnsi="Times New Roman" w:cs="Times New Roman"/>
          <w:b/>
          <w:bCs/>
        </w:rPr>
      </w:pPr>
      <w:r>
        <w:rPr>
          <w:rFonts w:ascii="Times New Roman" w:hAnsi="Times New Roman" w:cs="Times New Roman"/>
          <w:b/>
          <w:bCs/>
        </w:rPr>
        <w:t>Career Goals (beyond 3 years):</w:t>
      </w:r>
    </w:p>
    <w:p w14:paraId="49B71BFF" w14:textId="77777777" w:rsidR="00F01920" w:rsidRDefault="00F01920" w:rsidP="00F0376B">
      <w:pPr>
        <w:spacing w:after="80" w:line="240" w:lineRule="auto"/>
        <w:ind w:right="81"/>
        <w:rPr>
          <w:rFonts w:ascii="Times New Roman" w:hAnsi="Times New Roman" w:cs="Times New Roman"/>
          <w:b/>
          <w:bCs/>
        </w:rPr>
      </w:pPr>
    </w:p>
    <w:p w14:paraId="774A48B1" w14:textId="77777777" w:rsidR="00F01920" w:rsidRPr="00F01920" w:rsidRDefault="00F01920" w:rsidP="00F0376B">
      <w:pPr>
        <w:spacing w:after="80" w:line="240" w:lineRule="auto"/>
        <w:ind w:right="81"/>
        <w:rPr>
          <w:rFonts w:ascii="Times New Roman" w:hAnsi="Times New Roman" w:cs="Times New Roman"/>
          <w:b/>
          <w:bCs/>
        </w:rPr>
      </w:pPr>
    </w:p>
    <w:sectPr w:rsidR="00F01920" w:rsidRPr="00F01920" w:rsidSect="000964C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F4B39" w14:textId="77777777" w:rsidR="00993A74" w:rsidRDefault="00993A74" w:rsidP="0039704D">
      <w:pPr>
        <w:spacing w:after="0" w:line="240" w:lineRule="auto"/>
      </w:pPr>
      <w:r>
        <w:separator/>
      </w:r>
    </w:p>
  </w:endnote>
  <w:endnote w:type="continuationSeparator" w:id="0">
    <w:p w14:paraId="0E134F3B" w14:textId="77777777" w:rsidR="00993A74" w:rsidRDefault="00993A74" w:rsidP="0039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FF2E2" w14:textId="77777777" w:rsidR="00993A74" w:rsidRDefault="00993A74" w:rsidP="0039704D">
      <w:pPr>
        <w:spacing w:after="0" w:line="240" w:lineRule="auto"/>
      </w:pPr>
      <w:r>
        <w:separator/>
      </w:r>
    </w:p>
  </w:footnote>
  <w:footnote w:type="continuationSeparator" w:id="0">
    <w:p w14:paraId="15CC6C2B" w14:textId="77777777" w:rsidR="00993A74" w:rsidRDefault="00993A74" w:rsidP="00397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EB6"/>
    <w:multiLevelType w:val="hybridMultilevel"/>
    <w:tmpl w:val="1F402EA4"/>
    <w:lvl w:ilvl="0" w:tplc="8AB6D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3584"/>
    <w:multiLevelType w:val="hybridMultilevel"/>
    <w:tmpl w:val="A566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B6394"/>
    <w:multiLevelType w:val="hybridMultilevel"/>
    <w:tmpl w:val="EE32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E78E4"/>
    <w:multiLevelType w:val="hybridMultilevel"/>
    <w:tmpl w:val="4242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F1721"/>
    <w:multiLevelType w:val="hybridMultilevel"/>
    <w:tmpl w:val="201C407E"/>
    <w:lvl w:ilvl="0" w:tplc="8946D0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12FA4"/>
    <w:multiLevelType w:val="hybridMultilevel"/>
    <w:tmpl w:val="4496C29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439C3"/>
    <w:multiLevelType w:val="hybridMultilevel"/>
    <w:tmpl w:val="74EE3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83A92"/>
    <w:multiLevelType w:val="hybridMultilevel"/>
    <w:tmpl w:val="825A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0392A"/>
    <w:multiLevelType w:val="hybridMultilevel"/>
    <w:tmpl w:val="96B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16680"/>
    <w:multiLevelType w:val="hybridMultilevel"/>
    <w:tmpl w:val="FDC4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D4F82"/>
    <w:multiLevelType w:val="hybridMultilevel"/>
    <w:tmpl w:val="CBE0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3DC4"/>
    <w:multiLevelType w:val="hybridMultilevel"/>
    <w:tmpl w:val="29586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F00D17"/>
    <w:multiLevelType w:val="hybridMultilevel"/>
    <w:tmpl w:val="9D1A6F08"/>
    <w:lvl w:ilvl="0" w:tplc="8946D0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23DAF"/>
    <w:multiLevelType w:val="hybridMultilevel"/>
    <w:tmpl w:val="DC900DF4"/>
    <w:lvl w:ilvl="0" w:tplc="6DCEDAB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068EA"/>
    <w:multiLevelType w:val="hybridMultilevel"/>
    <w:tmpl w:val="8D14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518A3"/>
    <w:multiLevelType w:val="hybridMultilevel"/>
    <w:tmpl w:val="881AAFE8"/>
    <w:lvl w:ilvl="0" w:tplc="8AB6D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3012B"/>
    <w:multiLevelType w:val="hybridMultilevel"/>
    <w:tmpl w:val="1AE2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61057"/>
    <w:multiLevelType w:val="hybridMultilevel"/>
    <w:tmpl w:val="523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5440B"/>
    <w:multiLevelType w:val="hybridMultilevel"/>
    <w:tmpl w:val="636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D6E12"/>
    <w:multiLevelType w:val="hybridMultilevel"/>
    <w:tmpl w:val="4A284388"/>
    <w:lvl w:ilvl="0" w:tplc="0F8006E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E167FC"/>
    <w:multiLevelType w:val="hybridMultilevel"/>
    <w:tmpl w:val="5D8673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E295E7C"/>
    <w:multiLevelType w:val="hybridMultilevel"/>
    <w:tmpl w:val="726C3B30"/>
    <w:lvl w:ilvl="0" w:tplc="8AB6D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B76BA"/>
    <w:multiLevelType w:val="hybridMultilevel"/>
    <w:tmpl w:val="2E723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972551">
    <w:abstractNumId w:val="15"/>
  </w:num>
  <w:num w:numId="2" w16cid:durableId="438378388">
    <w:abstractNumId w:val="11"/>
  </w:num>
  <w:num w:numId="3" w16cid:durableId="921764361">
    <w:abstractNumId w:val="21"/>
  </w:num>
  <w:num w:numId="4" w16cid:durableId="983848959">
    <w:abstractNumId w:val="19"/>
  </w:num>
  <w:num w:numId="5" w16cid:durableId="1265385757">
    <w:abstractNumId w:val="0"/>
  </w:num>
  <w:num w:numId="6" w16cid:durableId="133567479">
    <w:abstractNumId w:val="22"/>
  </w:num>
  <w:num w:numId="7" w16cid:durableId="143199930">
    <w:abstractNumId w:val="6"/>
  </w:num>
  <w:num w:numId="8" w16cid:durableId="2128234813">
    <w:abstractNumId w:val="17"/>
  </w:num>
  <w:num w:numId="9" w16cid:durableId="701711315">
    <w:abstractNumId w:val="12"/>
  </w:num>
  <w:num w:numId="10" w16cid:durableId="1799450571">
    <w:abstractNumId w:val="4"/>
  </w:num>
  <w:num w:numId="11" w16cid:durableId="2097172168">
    <w:abstractNumId w:val="9"/>
  </w:num>
  <w:num w:numId="12" w16cid:durableId="1245602588">
    <w:abstractNumId w:val="3"/>
  </w:num>
  <w:num w:numId="13" w16cid:durableId="2003921645">
    <w:abstractNumId w:val="16"/>
  </w:num>
  <w:num w:numId="14" w16cid:durableId="395202213">
    <w:abstractNumId w:val="18"/>
  </w:num>
  <w:num w:numId="15" w16cid:durableId="1929270391">
    <w:abstractNumId w:val="20"/>
  </w:num>
  <w:num w:numId="16" w16cid:durableId="202324609">
    <w:abstractNumId w:val="13"/>
  </w:num>
  <w:num w:numId="17" w16cid:durableId="1836531078">
    <w:abstractNumId w:val="5"/>
  </w:num>
  <w:num w:numId="18" w16cid:durableId="508104364">
    <w:abstractNumId w:val="2"/>
  </w:num>
  <w:num w:numId="19" w16cid:durableId="1472016727">
    <w:abstractNumId w:val="10"/>
  </w:num>
  <w:num w:numId="20" w16cid:durableId="805196518">
    <w:abstractNumId w:val="8"/>
  </w:num>
  <w:num w:numId="21" w16cid:durableId="1699815973">
    <w:abstractNumId w:val="7"/>
  </w:num>
  <w:num w:numId="22" w16cid:durableId="652216865">
    <w:abstractNumId w:val="14"/>
  </w:num>
  <w:num w:numId="23" w16cid:durableId="114551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DF"/>
    <w:rsid w:val="000011FF"/>
    <w:rsid w:val="0000264D"/>
    <w:rsid w:val="00002B10"/>
    <w:rsid w:val="000033DC"/>
    <w:rsid w:val="00006388"/>
    <w:rsid w:val="00006B94"/>
    <w:rsid w:val="00012F09"/>
    <w:rsid w:val="000144DF"/>
    <w:rsid w:val="00016120"/>
    <w:rsid w:val="00025ACB"/>
    <w:rsid w:val="0003441E"/>
    <w:rsid w:val="000371C5"/>
    <w:rsid w:val="00042233"/>
    <w:rsid w:val="00044C0C"/>
    <w:rsid w:val="00044CAF"/>
    <w:rsid w:val="0005096C"/>
    <w:rsid w:val="000568E5"/>
    <w:rsid w:val="00062D23"/>
    <w:rsid w:val="00063B23"/>
    <w:rsid w:val="000646E4"/>
    <w:rsid w:val="00065520"/>
    <w:rsid w:val="00065D4B"/>
    <w:rsid w:val="00071D78"/>
    <w:rsid w:val="00077DE1"/>
    <w:rsid w:val="00083362"/>
    <w:rsid w:val="00084210"/>
    <w:rsid w:val="00090D26"/>
    <w:rsid w:val="0009149B"/>
    <w:rsid w:val="00094539"/>
    <w:rsid w:val="000964CA"/>
    <w:rsid w:val="000A1F8F"/>
    <w:rsid w:val="000A4537"/>
    <w:rsid w:val="000B0987"/>
    <w:rsid w:val="000B2290"/>
    <w:rsid w:val="000B7BAD"/>
    <w:rsid w:val="000C1350"/>
    <w:rsid w:val="000D045F"/>
    <w:rsid w:val="000D06FE"/>
    <w:rsid w:val="000D25B0"/>
    <w:rsid w:val="000E3698"/>
    <w:rsid w:val="000F084F"/>
    <w:rsid w:val="000F106F"/>
    <w:rsid w:val="000F1E3A"/>
    <w:rsid w:val="00101CE3"/>
    <w:rsid w:val="00113665"/>
    <w:rsid w:val="00117AD9"/>
    <w:rsid w:val="00117DDC"/>
    <w:rsid w:val="001319B0"/>
    <w:rsid w:val="001324A3"/>
    <w:rsid w:val="001333AE"/>
    <w:rsid w:val="001342BF"/>
    <w:rsid w:val="001343AF"/>
    <w:rsid w:val="00136253"/>
    <w:rsid w:val="00137190"/>
    <w:rsid w:val="001400B7"/>
    <w:rsid w:val="00144E30"/>
    <w:rsid w:val="00151AC4"/>
    <w:rsid w:val="00152573"/>
    <w:rsid w:val="0015635F"/>
    <w:rsid w:val="00156863"/>
    <w:rsid w:val="00157332"/>
    <w:rsid w:val="001723A5"/>
    <w:rsid w:val="00173317"/>
    <w:rsid w:val="001744E1"/>
    <w:rsid w:val="00176E14"/>
    <w:rsid w:val="0018056E"/>
    <w:rsid w:val="00195376"/>
    <w:rsid w:val="00195E94"/>
    <w:rsid w:val="0019601A"/>
    <w:rsid w:val="001B2B9D"/>
    <w:rsid w:val="001C5C78"/>
    <w:rsid w:val="001D2AF0"/>
    <w:rsid w:val="001D2EBF"/>
    <w:rsid w:val="001E4226"/>
    <w:rsid w:val="001F687A"/>
    <w:rsid w:val="00210157"/>
    <w:rsid w:val="0021188A"/>
    <w:rsid w:val="00221FA4"/>
    <w:rsid w:val="002328BC"/>
    <w:rsid w:val="00234C8C"/>
    <w:rsid w:val="002477C0"/>
    <w:rsid w:val="00251F48"/>
    <w:rsid w:val="00255458"/>
    <w:rsid w:val="00257204"/>
    <w:rsid w:val="00264222"/>
    <w:rsid w:val="00264FBA"/>
    <w:rsid w:val="00265E67"/>
    <w:rsid w:val="00272668"/>
    <w:rsid w:val="00272937"/>
    <w:rsid w:val="0028774E"/>
    <w:rsid w:val="00290226"/>
    <w:rsid w:val="00292A4F"/>
    <w:rsid w:val="002940CE"/>
    <w:rsid w:val="002A5500"/>
    <w:rsid w:val="002B1B67"/>
    <w:rsid w:val="002B2B2A"/>
    <w:rsid w:val="002C0081"/>
    <w:rsid w:val="002C1770"/>
    <w:rsid w:val="002C20D6"/>
    <w:rsid w:val="002C2C99"/>
    <w:rsid w:val="002C3DC5"/>
    <w:rsid w:val="002C7704"/>
    <w:rsid w:val="002D1E48"/>
    <w:rsid w:val="002D2A76"/>
    <w:rsid w:val="002E0DED"/>
    <w:rsid w:val="002E32D6"/>
    <w:rsid w:val="00300AB7"/>
    <w:rsid w:val="00310A6F"/>
    <w:rsid w:val="00315F3F"/>
    <w:rsid w:val="00320D95"/>
    <w:rsid w:val="0032574E"/>
    <w:rsid w:val="00330EDC"/>
    <w:rsid w:val="0033306A"/>
    <w:rsid w:val="00342149"/>
    <w:rsid w:val="00352AE5"/>
    <w:rsid w:val="003556D4"/>
    <w:rsid w:val="00356AC8"/>
    <w:rsid w:val="00360680"/>
    <w:rsid w:val="003626F6"/>
    <w:rsid w:val="003666D8"/>
    <w:rsid w:val="00371CAD"/>
    <w:rsid w:val="0038596E"/>
    <w:rsid w:val="00386136"/>
    <w:rsid w:val="003901F1"/>
    <w:rsid w:val="0039704D"/>
    <w:rsid w:val="003A402F"/>
    <w:rsid w:val="003A695A"/>
    <w:rsid w:val="003C7FA7"/>
    <w:rsid w:val="003D35BD"/>
    <w:rsid w:val="003D6D59"/>
    <w:rsid w:val="003E194A"/>
    <w:rsid w:val="003E6034"/>
    <w:rsid w:val="003F39B2"/>
    <w:rsid w:val="003F5570"/>
    <w:rsid w:val="003F63B9"/>
    <w:rsid w:val="003F6E04"/>
    <w:rsid w:val="003F7249"/>
    <w:rsid w:val="003F79F2"/>
    <w:rsid w:val="00400125"/>
    <w:rsid w:val="004110A8"/>
    <w:rsid w:val="0042747A"/>
    <w:rsid w:val="00431927"/>
    <w:rsid w:val="00431E22"/>
    <w:rsid w:val="004355CF"/>
    <w:rsid w:val="004400C3"/>
    <w:rsid w:val="004405CA"/>
    <w:rsid w:val="00442A59"/>
    <w:rsid w:val="004442C6"/>
    <w:rsid w:val="00450005"/>
    <w:rsid w:val="0045023E"/>
    <w:rsid w:val="004600B7"/>
    <w:rsid w:val="00470A54"/>
    <w:rsid w:val="004711A4"/>
    <w:rsid w:val="00475042"/>
    <w:rsid w:val="00476DF1"/>
    <w:rsid w:val="00480AD6"/>
    <w:rsid w:val="00482031"/>
    <w:rsid w:val="00483A9C"/>
    <w:rsid w:val="0048423E"/>
    <w:rsid w:val="00486A95"/>
    <w:rsid w:val="00486E88"/>
    <w:rsid w:val="0048798D"/>
    <w:rsid w:val="00492A51"/>
    <w:rsid w:val="004975A2"/>
    <w:rsid w:val="004A48F6"/>
    <w:rsid w:val="004A65FD"/>
    <w:rsid w:val="004A6F70"/>
    <w:rsid w:val="004B03BA"/>
    <w:rsid w:val="004B1F55"/>
    <w:rsid w:val="004C172D"/>
    <w:rsid w:val="004C1BB2"/>
    <w:rsid w:val="004C6DE4"/>
    <w:rsid w:val="004D43AC"/>
    <w:rsid w:val="004D462A"/>
    <w:rsid w:val="004D780E"/>
    <w:rsid w:val="004E1F6B"/>
    <w:rsid w:val="004E26F6"/>
    <w:rsid w:val="004E4F06"/>
    <w:rsid w:val="004E7CBE"/>
    <w:rsid w:val="004F0140"/>
    <w:rsid w:val="004F5CBA"/>
    <w:rsid w:val="005013DF"/>
    <w:rsid w:val="005021D6"/>
    <w:rsid w:val="0050457A"/>
    <w:rsid w:val="00513C18"/>
    <w:rsid w:val="00515FFA"/>
    <w:rsid w:val="00517D6D"/>
    <w:rsid w:val="0052122F"/>
    <w:rsid w:val="00521469"/>
    <w:rsid w:val="00524605"/>
    <w:rsid w:val="00527EF5"/>
    <w:rsid w:val="005357BD"/>
    <w:rsid w:val="005442D1"/>
    <w:rsid w:val="005448F4"/>
    <w:rsid w:val="00561431"/>
    <w:rsid w:val="00566C07"/>
    <w:rsid w:val="00566D52"/>
    <w:rsid w:val="00566EC3"/>
    <w:rsid w:val="00567A24"/>
    <w:rsid w:val="0057703D"/>
    <w:rsid w:val="00580959"/>
    <w:rsid w:val="00582667"/>
    <w:rsid w:val="00584AB9"/>
    <w:rsid w:val="00590A99"/>
    <w:rsid w:val="00592894"/>
    <w:rsid w:val="00592B3C"/>
    <w:rsid w:val="005A183F"/>
    <w:rsid w:val="005A2E3B"/>
    <w:rsid w:val="005A394B"/>
    <w:rsid w:val="005B1C28"/>
    <w:rsid w:val="005B1D7B"/>
    <w:rsid w:val="005C752D"/>
    <w:rsid w:val="005D0333"/>
    <w:rsid w:val="005D1C49"/>
    <w:rsid w:val="005D66C0"/>
    <w:rsid w:val="005E487F"/>
    <w:rsid w:val="005E7EA2"/>
    <w:rsid w:val="005F40B5"/>
    <w:rsid w:val="006009F1"/>
    <w:rsid w:val="00601AEC"/>
    <w:rsid w:val="00605611"/>
    <w:rsid w:val="00607247"/>
    <w:rsid w:val="0062613F"/>
    <w:rsid w:val="00635BD4"/>
    <w:rsid w:val="0063779E"/>
    <w:rsid w:val="00654A7A"/>
    <w:rsid w:val="00654EAF"/>
    <w:rsid w:val="00656B13"/>
    <w:rsid w:val="006662FA"/>
    <w:rsid w:val="0067037D"/>
    <w:rsid w:val="00674D97"/>
    <w:rsid w:val="00676B93"/>
    <w:rsid w:val="006806A0"/>
    <w:rsid w:val="00681977"/>
    <w:rsid w:val="00683D8A"/>
    <w:rsid w:val="006910A1"/>
    <w:rsid w:val="00692589"/>
    <w:rsid w:val="00696D28"/>
    <w:rsid w:val="00696EF5"/>
    <w:rsid w:val="006A4047"/>
    <w:rsid w:val="006B0AB2"/>
    <w:rsid w:val="006B1377"/>
    <w:rsid w:val="006C1E66"/>
    <w:rsid w:val="006C2501"/>
    <w:rsid w:val="006D0CE6"/>
    <w:rsid w:val="006D0DCF"/>
    <w:rsid w:val="006D1302"/>
    <w:rsid w:val="006D2283"/>
    <w:rsid w:val="006D3C62"/>
    <w:rsid w:val="006D441E"/>
    <w:rsid w:val="006E55A5"/>
    <w:rsid w:val="006E7727"/>
    <w:rsid w:val="006F6D29"/>
    <w:rsid w:val="006F7910"/>
    <w:rsid w:val="00705244"/>
    <w:rsid w:val="00713959"/>
    <w:rsid w:val="0072022F"/>
    <w:rsid w:val="00720D0E"/>
    <w:rsid w:val="007218CF"/>
    <w:rsid w:val="007238F6"/>
    <w:rsid w:val="00732433"/>
    <w:rsid w:val="007334EF"/>
    <w:rsid w:val="007340DF"/>
    <w:rsid w:val="00734458"/>
    <w:rsid w:val="00735AF2"/>
    <w:rsid w:val="00746255"/>
    <w:rsid w:val="007517C0"/>
    <w:rsid w:val="0075319E"/>
    <w:rsid w:val="00755D0D"/>
    <w:rsid w:val="00757101"/>
    <w:rsid w:val="007610EE"/>
    <w:rsid w:val="0076186A"/>
    <w:rsid w:val="00763C10"/>
    <w:rsid w:val="00763E23"/>
    <w:rsid w:val="00764DB9"/>
    <w:rsid w:val="00781BA9"/>
    <w:rsid w:val="0078282F"/>
    <w:rsid w:val="00784F2D"/>
    <w:rsid w:val="007A13B9"/>
    <w:rsid w:val="007A1769"/>
    <w:rsid w:val="007A53CF"/>
    <w:rsid w:val="007A5891"/>
    <w:rsid w:val="007A64DB"/>
    <w:rsid w:val="007B6883"/>
    <w:rsid w:val="007B7136"/>
    <w:rsid w:val="007C4DFA"/>
    <w:rsid w:val="007D0B7D"/>
    <w:rsid w:val="007D0ED9"/>
    <w:rsid w:val="007D2C5D"/>
    <w:rsid w:val="007D45CC"/>
    <w:rsid w:val="007D5ED6"/>
    <w:rsid w:val="007E7585"/>
    <w:rsid w:val="007F42F6"/>
    <w:rsid w:val="007F71CB"/>
    <w:rsid w:val="007F7920"/>
    <w:rsid w:val="007F7A99"/>
    <w:rsid w:val="007F7EC2"/>
    <w:rsid w:val="00801764"/>
    <w:rsid w:val="008030D8"/>
    <w:rsid w:val="00806032"/>
    <w:rsid w:val="00810A84"/>
    <w:rsid w:val="00812D46"/>
    <w:rsid w:val="00823C62"/>
    <w:rsid w:val="0083625C"/>
    <w:rsid w:val="008410AD"/>
    <w:rsid w:val="008436D1"/>
    <w:rsid w:val="00851897"/>
    <w:rsid w:val="0085376D"/>
    <w:rsid w:val="00867478"/>
    <w:rsid w:val="0087061D"/>
    <w:rsid w:val="00875450"/>
    <w:rsid w:val="00875C74"/>
    <w:rsid w:val="00880D20"/>
    <w:rsid w:val="008819B4"/>
    <w:rsid w:val="00891DDE"/>
    <w:rsid w:val="008A10DE"/>
    <w:rsid w:val="008A1B81"/>
    <w:rsid w:val="008A6B55"/>
    <w:rsid w:val="008A7E27"/>
    <w:rsid w:val="008B20D7"/>
    <w:rsid w:val="008B2DDE"/>
    <w:rsid w:val="008B4FF3"/>
    <w:rsid w:val="008B5C78"/>
    <w:rsid w:val="008B79F7"/>
    <w:rsid w:val="008C1561"/>
    <w:rsid w:val="008D1706"/>
    <w:rsid w:val="008D1968"/>
    <w:rsid w:val="008D2630"/>
    <w:rsid w:val="008D5D3C"/>
    <w:rsid w:val="008D6BAB"/>
    <w:rsid w:val="008E0055"/>
    <w:rsid w:val="008E0260"/>
    <w:rsid w:val="008E0968"/>
    <w:rsid w:val="008F2ED2"/>
    <w:rsid w:val="009037B8"/>
    <w:rsid w:val="009060C0"/>
    <w:rsid w:val="00906536"/>
    <w:rsid w:val="00912205"/>
    <w:rsid w:val="00920B90"/>
    <w:rsid w:val="00940EE6"/>
    <w:rsid w:val="00941597"/>
    <w:rsid w:val="009463C6"/>
    <w:rsid w:val="00957779"/>
    <w:rsid w:val="009579D9"/>
    <w:rsid w:val="00957D17"/>
    <w:rsid w:val="009665EB"/>
    <w:rsid w:val="00966F96"/>
    <w:rsid w:val="00972E9E"/>
    <w:rsid w:val="009811D6"/>
    <w:rsid w:val="0098418A"/>
    <w:rsid w:val="00986AE3"/>
    <w:rsid w:val="00991076"/>
    <w:rsid w:val="00992145"/>
    <w:rsid w:val="00993A74"/>
    <w:rsid w:val="00994B4C"/>
    <w:rsid w:val="00996C61"/>
    <w:rsid w:val="009A08CA"/>
    <w:rsid w:val="009A1BF1"/>
    <w:rsid w:val="009A3B67"/>
    <w:rsid w:val="009B220B"/>
    <w:rsid w:val="009B3B82"/>
    <w:rsid w:val="009B482A"/>
    <w:rsid w:val="009C0726"/>
    <w:rsid w:val="009C3080"/>
    <w:rsid w:val="009C5C3C"/>
    <w:rsid w:val="009C61E7"/>
    <w:rsid w:val="009C6CCB"/>
    <w:rsid w:val="009D746E"/>
    <w:rsid w:val="009E4CD4"/>
    <w:rsid w:val="009E7882"/>
    <w:rsid w:val="00A00965"/>
    <w:rsid w:val="00A00BF5"/>
    <w:rsid w:val="00A046A6"/>
    <w:rsid w:val="00A05F23"/>
    <w:rsid w:val="00A11D0B"/>
    <w:rsid w:val="00A31595"/>
    <w:rsid w:val="00A31AFE"/>
    <w:rsid w:val="00A31DE1"/>
    <w:rsid w:val="00A360D9"/>
    <w:rsid w:val="00A36DCA"/>
    <w:rsid w:val="00A476DE"/>
    <w:rsid w:val="00A63E21"/>
    <w:rsid w:val="00A73B79"/>
    <w:rsid w:val="00A762FA"/>
    <w:rsid w:val="00A7679D"/>
    <w:rsid w:val="00A82E7E"/>
    <w:rsid w:val="00A8491B"/>
    <w:rsid w:val="00A84B89"/>
    <w:rsid w:val="00A904C2"/>
    <w:rsid w:val="00A97190"/>
    <w:rsid w:val="00AA3970"/>
    <w:rsid w:val="00AA778F"/>
    <w:rsid w:val="00AB2F22"/>
    <w:rsid w:val="00AB6524"/>
    <w:rsid w:val="00AC091C"/>
    <w:rsid w:val="00AC31C6"/>
    <w:rsid w:val="00AC6D97"/>
    <w:rsid w:val="00AD2CD3"/>
    <w:rsid w:val="00AD3A14"/>
    <w:rsid w:val="00AF1DA3"/>
    <w:rsid w:val="00AF7523"/>
    <w:rsid w:val="00B01790"/>
    <w:rsid w:val="00B03EE7"/>
    <w:rsid w:val="00B118FD"/>
    <w:rsid w:val="00B1205B"/>
    <w:rsid w:val="00B14756"/>
    <w:rsid w:val="00B21624"/>
    <w:rsid w:val="00B22618"/>
    <w:rsid w:val="00B37266"/>
    <w:rsid w:val="00B427F3"/>
    <w:rsid w:val="00B440CA"/>
    <w:rsid w:val="00B473F6"/>
    <w:rsid w:val="00B47C6C"/>
    <w:rsid w:val="00B507F4"/>
    <w:rsid w:val="00B50EC0"/>
    <w:rsid w:val="00B53501"/>
    <w:rsid w:val="00B538F8"/>
    <w:rsid w:val="00B54E3B"/>
    <w:rsid w:val="00B55301"/>
    <w:rsid w:val="00B60065"/>
    <w:rsid w:val="00B71A00"/>
    <w:rsid w:val="00B746CD"/>
    <w:rsid w:val="00B77CB7"/>
    <w:rsid w:val="00B84172"/>
    <w:rsid w:val="00B91F69"/>
    <w:rsid w:val="00B95C5E"/>
    <w:rsid w:val="00BC0A1E"/>
    <w:rsid w:val="00BC5304"/>
    <w:rsid w:val="00BD0B46"/>
    <w:rsid w:val="00BE05A4"/>
    <w:rsid w:val="00BE7EFC"/>
    <w:rsid w:val="00BF25F3"/>
    <w:rsid w:val="00BF4D7B"/>
    <w:rsid w:val="00C12390"/>
    <w:rsid w:val="00C26928"/>
    <w:rsid w:val="00C37ACD"/>
    <w:rsid w:val="00C46956"/>
    <w:rsid w:val="00C63261"/>
    <w:rsid w:val="00C63EDE"/>
    <w:rsid w:val="00C73145"/>
    <w:rsid w:val="00C75772"/>
    <w:rsid w:val="00C81C70"/>
    <w:rsid w:val="00C8202E"/>
    <w:rsid w:val="00C861FF"/>
    <w:rsid w:val="00C9049E"/>
    <w:rsid w:val="00C91E24"/>
    <w:rsid w:val="00CA3ABB"/>
    <w:rsid w:val="00CA47EA"/>
    <w:rsid w:val="00CB1C82"/>
    <w:rsid w:val="00CB501C"/>
    <w:rsid w:val="00CC6A0B"/>
    <w:rsid w:val="00CD09F8"/>
    <w:rsid w:val="00CD415B"/>
    <w:rsid w:val="00CE2B9B"/>
    <w:rsid w:val="00CF0C1A"/>
    <w:rsid w:val="00CF406E"/>
    <w:rsid w:val="00CF606A"/>
    <w:rsid w:val="00CF6C91"/>
    <w:rsid w:val="00D02ADB"/>
    <w:rsid w:val="00D056FD"/>
    <w:rsid w:val="00D06656"/>
    <w:rsid w:val="00D102EC"/>
    <w:rsid w:val="00D1268A"/>
    <w:rsid w:val="00D12BFF"/>
    <w:rsid w:val="00D213CA"/>
    <w:rsid w:val="00D269C4"/>
    <w:rsid w:val="00D37068"/>
    <w:rsid w:val="00D46BBA"/>
    <w:rsid w:val="00D47E20"/>
    <w:rsid w:val="00D505AE"/>
    <w:rsid w:val="00D52BA8"/>
    <w:rsid w:val="00D5383D"/>
    <w:rsid w:val="00D6076F"/>
    <w:rsid w:val="00D615F7"/>
    <w:rsid w:val="00D63D7D"/>
    <w:rsid w:val="00D6635B"/>
    <w:rsid w:val="00D72DB8"/>
    <w:rsid w:val="00D74A98"/>
    <w:rsid w:val="00D77D0A"/>
    <w:rsid w:val="00D84B4F"/>
    <w:rsid w:val="00DA0A58"/>
    <w:rsid w:val="00DA493C"/>
    <w:rsid w:val="00DA6C65"/>
    <w:rsid w:val="00DB0CF0"/>
    <w:rsid w:val="00DB0EF3"/>
    <w:rsid w:val="00DB5A11"/>
    <w:rsid w:val="00DC59A7"/>
    <w:rsid w:val="00DD173C"/>
    <w:rsid w:val="00DD370B"/>
    <w:rsid w:val="00DD7CBD"/>
    <w:rsid w:val="00DE2D91"/>
    <w:rsid w:val="00DE305B"/>
    <w:rsid w:val="00DE6650"/>
    <w:rsid w:val="00DE7ABB"/>
    <w:rsid w:val="00DF04BC"/>
    <w:rsid w:val="00DF4AE8"/>
    <w:rsid w:val="00E029DA"/>
    <w:rsid w:val="00E06EFE"/>
    <w:rsid w:val="00E07F5B"/>
    <w:rsid w:val="00E1445C"/>
    <w:rsid w:val="00E16F6F"/>
    <w:rsid w:val="00E17725"/>
    <w:rsid w:val="00E202DA"/>
    <w:rsid w:val="00E20752"/>
    <w:rsid w:val="00E21E5A"/>
    <w:rsid w:val="00E27CB8"/>
    <w:rsid w:val="00E3164F"/>
    <w:rsid w:val="00E36C2F"/>
    <w:rsid w:val="00E3744B"/>
    <w:rsid w:val="00E404EA"/>
    <w:rsid w:val="00E40A6C"/>
    <w:rsid w:val="00E44E01"/>
    <w:rsid w:val="00E50B60"/>
    <w:rsid w:val="00E516CB"/>
    <w:rsid w:val="00E531FF"/>
    <w:rsid w:val="00E62353"/>
    <w:rsid w:val="00E62A8B"/>
    <w:rsid w:val="00E66702"/>
    <w:rsid w:val="00E6797F"/>
    <w:rsid w:val="00E72102"/>
    <w:rsid w:val="00E7256F"/>
    <w:rsid w:val="00E74EC2"/>
    <w:rsid w:val="00E777B8"/>
    <w:rsid w:val="00E77901"/>
    <w:rsid w:val="00E83C7D"/>
    <w:rsid w:val="00E85F1F"/>
    <w:rsid w:val="00E920EE"/>
    <w:rsid w:val="00E926F0"/>
    <w:rsid w:val="00E93C72"/>
    <w:rsid w:val="00E94A9C"/>
    <w:rsid w:val="00EA1587"/>
    <w:rsid w:val="00EA2C75"/>
    <w:rsid w:val="00EA7CC0"/>
    <w:rsid w:val="00EB35C6"/>
    <w:rsid w:val="00EC07E3"/>
    <w:rsid w:val="00EC40D7"/>
    <w:rsid w:val="00ED241E"/>
    <w:rsid w:val="00ED5723"/>
    <w:rsid w:val="00ED7106"/>
    <w:rsid w:val="00EE07B1"/>
    <w:rsid w:val="00EE56AA"/>
    <w:rsid w:val="00EF686D"/>
    <w:rsid w:val="00F01920"/>
    <w:rsid w:val="00F01BB9"/>
    <w:rsid w:val="00F01D88"/>
    <w:rsid w:val="00F0376B"/>
    <w:rsid w:val="00F044FD"/>
    <w:rsid w:val="00F05904"/>
    <w:rsid w:val="00F143FF"/>
    <w:rsid w:val="00F14956"/>
    <w:rsid w:val="00F158D8"/>
    <w:rsid w:val="00F3391E"/>
    <w:rsid w:val="00F367C4"/>
    <w:rsid w:val="00F445B0"/>
    <w:rsid w:val="00F5049A"/>
    <w:rsid w:val="00F51E60"/>
    <w:rsid w:val="00F52342"/>
    <w:rsid w:val="00F528B6"/>
    <w:rsid w:val="00F57C9C"/>
    <w:rsid w:val="00F619A4"/>
    <w:rsid w:val="00F736A0"/>
    <w:rsid w:val="00F74823"/>
    <w:rsid w:val="00F757DF"/>
    <w:rsid w:val="00F773EA"/>
    <w:rsid w:val="00F829B0"/>
    <w:rsid w:val="00F85E8A"/>
    <w:rsid w:val="00F87517"/>
    <w:rsid w:val="00F87B96"/>
    <w:rsid w:val="00F87CEC"/>
    <w:rsid w:val="00FA136B"/>
    <w:rsid w:val="00FA2D1B"/>
    <w:rsid w:val="00FA3256"/>
    <w:rsid w:val="00FA357F"/>
    <w:rsid w:val="00FA469F"/>
    <w:rsid w:val="00FA644C"/>
    <w:rsid w:val="00FB070A"/>
    <w:rsid w:val="00FB0A00"/>
    <w:rsid w:val="00FD0B9D"/>
    <w:rsid w:val="00FD6913"/>
    <w:rsid w:val="00FE2B3D"/>
    <w:rsid w:val="00FE3EF8"/>
    <w:rsid w:val="00FE443D"/>
    <w:rsid w:val="00FE5AB5"/>
    <w:rsid w:val="00FF125A"/>
    <w:rsid w:val="00FF3E56"/>
    <w:rsid w:val="00FF45F8"/>
    <w:rsid w:val="00F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C4CD"/>
  <w15:chartTrackingRefBased/>
  <w15:docId w15:val="{D46A91F4-2250-2F42-AC2A-6488C551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28"/>
    <w:pPr>
      <w:ind w:left="720"/>
      <w:contextualSpacing/>
    </w:pPr>
  </w:style>
  <w:style w:type="table" w:styleId="TableGrid">
    <w:name w:val="Table Grid"/>
    <w:basedOn w:val="TableNormal"/>
    <w:rsid w:val="00CE2B9B"/>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04D"/>
  </w:style>
  <w:style w:type="paragraph" w:styleId="Footer">
    <w:name w:val="footer"/>
    <w:basedOn w:val="Normal"/>
    <w:link w:val="FooterChar"/>
    <w:uiPriority w:val="99"/>
    <w:unhideWhenUsed/>
    <w:rsid w:val="0039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04D"/>
  </w:style>
  <w:style w:type="table" w:styleId="PlainTable1">
    <w:name w:val="Plain Table 1"/>
    <w:basedOn w:val="TableNormal"/>
    <w:uiPriority w:val="41"/>
    <w:rsid w:val="00F757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446269">
      <w:bodyDiv w:val="1"/>
      <w:marLeft w:val="0"/>
      <w:marRight w:val="0"/>
      <w:marTop w:val="0"/>
      <w:marBottom w:val="0"/>
      <w:divBdr>
        <w:top w:val="none" w:sz="0" w:space="0" w:color="auto"/>
        <w:left w:val="none" w:sz="0" w:space="0" w:color="auto"/>
        <w:bottom w:val="none" w:sz="0" w:space="0" w:color="auto"/>
        <w:right w:val="none" w:sz="0" w:space="0" w:color="auto"/>
      </w:divBdr>
    </w:div>
    <w:div w:id="404039175">
      <w:bodyDiv w:val="1"/>
      <w:marLeft w:val="0"/>
      <w:marRight w:val="0"/>
      <w:marTop w:val="0"/>
      <w:marBottom w:val="0"/>
      <w:divBdr>
        <w:top w:val="none" w:sz="0" w:space="0" w:color="auto"/>
        <w:left w:val="none" w:sz="0" w:space="0" w:color="auto"/>
        <w:bottom w:val="none" w:sz="0" w:space="0" w:color="auto"/>
        <w:right w:val="none" w:sz="0" w:space="0" w:color="auto"/>
      </w:divBdr>
    </w:div>
    <w:div w:id="1085805039">
      <w:bodyDiv w:val="1"/>
      <w:marLeft w:val="0"/>
      <w:marRight w:val="0"/>
      <w:marTop w:val="0"/>
      <w:marBottom w:val="0"/>
      <w:divBdr>
        <w:top w:val="none" w:sz="0" w:space="0" w:color="auto"/>
        <w:left w:val="none" w:sz="0" w:space="0" w:color="auto"/>
        <w:bottom w:val="none" w:sz="0" w:space="0" w:color="auto"/>
        <w:right w:val="none" w:sz="0" w:space="0" w:color="auto"/>
      </w:divBdr>
    </w:div>
    <w:div w:id="12545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ingreenwell/Library/Group%20Containers/UBF8T346G9.Office/User%20Content.localized/Templates.localized/Officer%20Supp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Officer Support Form.dotx</Template>
  <TotalTime>875</TotalTime>
  <Pages>3</Pages>
  <Words>458</Words>
  <Characters>2870</Characters>
  <Application>Microsoft Office Word</Application>
  <DocSecurity>0</DocSecurity>
  <Lines>95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Greenwell</dc:creator>
  <cp:keywords/>
  <dc:description/>
  <cp:lastModifiedBy>Devin Greenwell</cp:lastModifiedBy>
  <cp:revision>17</cp:revision>
  <dcterms:created xsi:type="dcterms:W3CDTF">2024-05-05T02:05:00Z</dcterms:created>
  <dcterms:modified xsi:type="dcterms:W3CDTF">2024-12-30T23:48:00Z</dcterms:modified>
</cp:coreProperties>
</file>